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0316A" w:rsidRPr="0000316A">
        <w:rPr>
          <w:b/>
          <w:sz w:val="28"/>
          <w:szCs w:val="28"/>
        </w:rPr>
        <w:t>Информационной безопасности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DC43D2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00316A">
        <w:rPr>
          <w:b/>
          <w:sz w:val="28"/>
          <w:szCs w:val="28"/>
        </w:rPr>
        <w:t>№</w:t>
      </w:r>
      <w:r w:rsidR="00DC43D2" w:rsidRPr="00DC43D2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0316A" w:rsidRPr="0000316A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DC43D2" w:rsidRDefault="00905D49" w:rsidP="00DC43D2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0316A" w:rsidRPr="0000316A">
        <w:rPr>
          <w:rStyle w:val="aff"/>
          <w:smallCaps w:val="0"/>
          <w:sz w:val="28"/>
          <w:szCs w:val="28"/>
        </w:rPr>
        <w:t>Разработка хэш-функции</w:t>
      </w:r>
      <w:r w:rsidR="00DC43D2" w:rsidRPr="00DC43D2">
        <w:rPr>
          <w:rStyle w:val="aff"/>
          <w:smallCaps w:val="0"/>
          <w:sz w:val="28"/>
          <w:szCs w:val="28"/>
        </w:rPr>
        <w:t xml:space="preserve"> </w:t>
      </w:r>
    </w:p>
    <w:p w:rsidR="00DC43D2" w:rsidRPr="00DC43D2" w:rsidRDefault="00DC43D2" w:rsidP="00DC43D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DC43D2">
        <w:rPr>
          <w:rStyle w:val="aff"/>
          <w:smallCaps w:val="0"/>
          <w:sz w:val="28"/>
          <w:szCs w:val="28"/>
        </w:rPr>
        <w:t>(</w:t>
      </w:r>
      <w:r>
        <w:rPr>
          <w:rStyle w:val="aff"/>
          <w:smallCaps w:val="0"/>
          <w:sz w:val="28"/>
          <w:szCs w:val="28"/>
        </w:rPr>
        <w:t>с использованием односвязного списка</w:t>
      </w:r>
      <w:r w:rsidRPr="00DC43D2">
        <w:rPr>
          <w:rStyle w:val="aff"/>
          <w:smallCaps w:val="0"/>
          <w:sz w:val="28"/>
          <w:szCs w:val="28"/>
        </w:rPr>
        <w:t>)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0316A" w:rsidRPr="00BE4534" w:rsidRDefault="0000316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440"/>
        <w:gridCol w:w="2709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00316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0316A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0316A" w:rsidRPr="0000316A">
              <w:rPr>
                <w:sz w:val="28"/>
                <w:szCs w:val="28"/>
              </w:rPr>
              <w:t>6361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Нерсисян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003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Халиуллин Р.А.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DC43D2" w:rsidRDefault="00706E41" w:rsidP="00CA3E6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0316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0316A">
        <w:rPr>
          <w:bCs/>
          <w:sz w:val="28"/>
          <w:szCs w:val="28"/>
        </w:rPr>
        <w:t>201</w:t>
      </w:r>
      <w:r w:rsidR="0000316A" w:rsidRPr="0000316A">
        <w:rPr>
          <w:bCs/>
          <w:sz w:val="28"/>
          <w:szCs w:val="28"/>
        </w:rPr>
        <w:t>7</w:t>
      </w:r>
    </w:p>
    <w:p w:rsidR="00416255" w:rsidRDefault="007C1173" w:rsidP="006F31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F3149" w:rsidRPr="006F3149">
        <w:rPr>
          <w:b/>
          <w:sz w:val="32"/>
          <w:szCs w:val="28"/>
        </w:rPr>
        <w:lastRenderedPageBreak/>
        <w:t>Постановка задачи</w:t>
      </w:r>
    </w:p>
    <w:p w:rsidR="006F3149" w:rsidRPr="00F1132A" w:rsidRDefault="00F1132A" w:rsidP="006F314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Реализовать </w:t>
      </w:r>
      <w:r w:rsidRPr="00F1132A">
        <w:rPr>
          <w:sz w:val="26"/>
          <w:szCs w:val="26"/>
        </w:rPr>
        <w:t>хэш-функцию</w:t>
      </w:r>
      <w:r>
        <w:rPr>
          <w:sz w:val="26"/>
          <w:szCs w:val="26"/>
        </w:rPr>
        <w:t xml:space="preserve"> в программе. </w:t>
      </w:r>
      <w:r w:rsidR="006F3149" w:rsidRPr="00F1132A">
        <w:rPr>
          <w:sz w:val="26"/>
          <w:szCs w:val="26"/>
        </w:rPr>
        <w:t xml:space="preserve">Написать программу для аутентификации пользователя с помощью </w:t>
      </w:r>
      <w:r w:rsidRPr="00F1132A">
        <w:rPr>
          <w:sz w:val="26"/>
          <w:szCs w:val="26"/>
        </w:rPr>
        <w:t xml:space="preserve">пароля. </w:t>
      </w:r>
      <w:r w:rsidR="006F3149" w:rsidRPr="00F1132A">
        <w:rPr>
          <w:sz w:val="26"/>
          <w:szCs w:val="26"/>
        </w:rPr>
        <w:t>Программа должна работать в двух режимах:</w:t>
      </w:r>
    </w:p>
    <w:p w:rsidR="006F3149" w:rsidRPr="00DC43D2" w:rsidRDefault="006F3149" w:rsidP="00216D7D">
      <w:pPr>
        <w:pStyle w:val="af2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DC43D2">
        <w:rPr>
          <w:sz w:val="26"/>
          <w:szCs w:val="26"/>
        </w:rPr>
        <w:t xml:space="preserve">Создание </w:t>
      </w:r>
      <w:proofErr w:type="gramStart"/>
      <w:r w:rsidRPr="00DC43D2">
        <w:rPr>
          <w:sz w:val="26"/>
          <w:szCs w:val="26"/>
        </w:rPr>
        <w:t>пароля</w:t>
      </w:r>
      <w:r w:rsidR="00DC43D2">
        <w:rPr>
          <w:sz w:val="26"/>
          <w:szCs w:val="26"/>
        </w:rPr>
        <w:t xml:space="preserve">  2</w:t>
      </w:r>
      <w:proofErr w:type="gramEnd"/>
      <w:r w:rsidR="00DC43D2">
        <w:rPr>
          <w:sz w:val="26"/>
          <w:szCs w:val="26"/>
        </w:rPr>
        <w:t xml:space="preserve">. </w:t>
      </w:r>
      <w:r w:rsidRPr="00DC43D2">
        <w:rPr>
          <w:sz w:val="26"/>
          <w:szCs w:val="26"/>
        </w:rPr>
        <w:t>Проверка пароля</w:t>
      </w:r>
    </w:p>
    <w:p w:rsidR="00F1132A" w:rsidRPr="00F1132A" w:rsidRDefault="006F3149" w:rsidP="00F1132A">
      <w:pPr>
        <w:spacing w:line="360" w:lineRule="auto"/>
        <w:rPr>
          <w:sz w:val="26"/>
          <w:szCs w:val="26"/>
        </w:rPr>
      </w:pPr>
      <w:r w:rsidRPr="00F1132A">
        <w:rPr>
          <w:sz w:val="26"/>
          <w:szCs w:val="26"/>
        </w:rPr>
        <w:t>Пароль не должна сохранится в программе</w:t>
      </w:r>
      <w:r w:rsidR="00F1132A" w:rsidRPr="00F1132A">
        <w:rPr>
          <w:sz w:val="26"/>
          <w:szCs w:val="26"/>
        </w:rPr>
        <w:t xml:space="preserve">. Для этого нужно использовать </w:t>
      </w:r>
      <w:proofErr w:type="spellStart"/>
      <w:r w:rsidR="00F1132A" w:rsidRPr="00F1132A">
        <w:rPr>
          <w:sz w:val="26"/>
          <w:szCs w:val="26"/>
        </w:rPr>
        <w:t>хэширование</w:t>
      </w:r>
      <w:proofErr w:type="spellEnd"/>
      <w:r w:rsidR="00F1132A" w:rsidRPr="00F1132A">
        <w:rPr>
          <w:sz w:val="26"/>
          <w:szCs w:val="26"/>
        </w:rPr>
        <w:t xml:space="preserve">* (хэш-функцию). </w:t>
      </w:r>
      <w:r w:rsidR="00DC43D2">
        <w:rPr>
          <w:sz w:val="26"/>
          <w:szCs w:val="26"/>
        </w:rPr>
        <w:t>Во время выполнения программы пароль будет записан в односвязный список.</w:t>
      </w:r>
    </w:p>
    <w:p w:rsidR="00595762" w:rsidRDefault="00F1132A" w:rsidP="00595762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*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Х</w:t>
      </w:r>
      <w:r w:rsidRPr="00F113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эширование</w:t>
      </w:r>
      <w:proofErr w:type="spellEnd"/>
      <w:r w:rsidRPr="00F1132A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преобразование </w:t>
      </w:r>
      <w:r w:rsidRPr="00F1132A">
        <w:rPr>
          <w:rFonts w:ascii="Arial" w:hAnsi="Arial" w:cs="Arial"/>
          <w:sz w:val="21"/>
          <w:szCs w:val="21"/>
          <w:shd w:val="clear" w:color="auto" w:fill="FFFFFF"/>
        </w:rPr>
        <w:t>массива </w:t>
      </w:r>
      <w:r w:rsidRPr="00F1132A">
        <w:rPr>
          <w:rFonts w:ascii="Arial" w:hAnsi="Arial" w:cs="Arial"/>
          <w:color w:val="252525"/>
          <w:sz w:val="21"/>
          <w:szCs w:val="21"/>
          <w:shd w:val="clear" w:color="auto" w:fill="FFFFFF"/>
        </w:rPr>
        <w:t>входных данных произвольной длины в (выходную) </w:t>
      </w:r>
      <w:r w:rsidRPr="00F1132A">
        <w:rPr>
          <w:rFonts w:ascii="Arial" w:hAnsi="Arial" w:cs="Arial"/>
          <w:sz w:val="21"/>
          <w:szCs w:val="21"/>
          <w:shd w:val="clear" w:color="auto" w:fill="FFFFFF"/>
        </w:rPr>
        <w:t>битовую </w:t>
      </w:r>
      <w:r w:rsidRPr="00F1132A">
        <w:rPr>
          <w:rFonts w:ascii="Arial" w:hAnsi="Arial" w:cs="Arial"/>
          <w:color w:val="252525"/>
          <w:sz w:val="21"/>
          <w:szCs w:val="21"/>
          <w:shd w:val="clear" w:color="auto" w:fill="FFFFFF"/>
        </w:rPr>
        <w:t>строку фиксированной длины, выполняемое </w:t>
      </w:r>
      <w:r w:rsidRPr="00F1132A">
        <w:rPr>
          <w:rFonts w:ascii="Arial" w:hAnsi="Arial" w:cs="Arial"/>
          <w:sz w:val="21"/>
          <w:szCs w:val="21"/>
          <w:shd w:val="clear" w:color="auto" w:fill="FFFFFF"/>
        </w:rPr>
        <w:t>определённым алгоритмом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95762" w:rsidRDefault="00595762" w:rsidP="00595762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DC3B75" w:rsidRDefault="00DC3B75" w:rsidP="00595762">
      <w:pPr>
        <w:spacing w:line="360" w:lineRule="auto"/>
        <w:rPr>
          <w:b/>
          <w:sz w:val="32"/>
          <w:szCs w:val="28"/>
          <w:lang w:val="en-US"/>
        </w:rPr>
      </w:pPr>
      <w:r w:rsidRPr="00DC3B75">
        <w:rPr>
          <w:b/>
          <w:sz w:val="32"/>
          <w:szCs w:val="28"/>
        </w:rPr>
        <w:t>Исходный</w:t>
      </w:r>
      <w:r w:rsidRPr="00546EB2">
        <w:rPr>
          <w:b/>
          <w:sz w:val="32"/>
          <w:szCs w:val="28"/>
          <w:lang w:val="en-US"/>
        </w:rPr>
        <w:t xml:space="preserve"> </w:t>
      </w:r>
      <w:r w:rsidRPr="00DC3B75">
        <w:rPr>
          <w:b/>
          <w:sz w:val="32"/>
          <w:szCs w:val="28"/>
        </w:rPr>
        <w:t>код</w:t>
      </w:r>
      <w:r w:rsidR="00546EB2" w:rsidRPr="00D13116">
        <w:rPr>
          <w:b/>
          <w:sz w:val="32"/>
          <w:szCs w:val="28"/>
          <w:lang w:val="en-US"/>
        </w:rPr>
        <w:t xml:space="preserve"> 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#include &lt;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cstdio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&gt;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#include &lt;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iostream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&gt;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#include &lt;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cstdlib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&gt;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#include &lt;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conio.h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&gt; //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для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getch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()</w:t>
      </w:r>
      <w:proofErr w:type="gramEnd"/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proofErr w:type="gramStart"/>
      <w:r w:rsidRPr="003467B3">
        <w:rPr>
          <w:rFonts w:ascii="PT Mono" w:hAnsi="PT Mono"/>
          <w:sz w:val="22"/>
          <w:szCs w:val="22"/>
          <w:lang w:val="en-US"/>
        </w:rPr>
        <w:t>using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namespace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std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struct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Node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char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element;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Node *next;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};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 xml:space="preserve">Node* </w:t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InPassword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()</w:t>
      </w:r>
      <w:proofErr w:type="gramEnd"/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char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element;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Node *delta, *Head = NULL, *Back;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while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(1)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element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getch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(element == 13)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Back-&gt;next = NULL;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break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lastRenderedPageBreak/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else</w:t>
      </w:r>
      <w:proofErr w:type="gramEnd"/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delta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new Node;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delta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-&gt;element = element;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(!(Head)) Head = delta;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else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Back-&gt;next = delta;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Back = delta;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Head;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int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HashFunc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(Node* pass)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int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pow = 1,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= 1;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unsigned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long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long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hash = 0;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while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(pass != NULL)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hash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+= ((((((pass-&gt;element - 'a') &lt;&lt; 5) * 24) ^ (pass-&gt;element))*pass-&gt;element)*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) ^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i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>++;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Node* password = pass;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pass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pass-&gt;next;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delete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password;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hash;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int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main()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char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mode;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FILE *file;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Node* pass;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proofErr w:type="gramStart"/>
      <w:r w:rsidRPr="003467B3">
        <w:rPr>
          <w:rFonts w:ascii="PT Mono" w:hAnsi="PT Mono"/>
          <w:sz w:val="22"/>
          <w:szCs w:val="22"/>
          <w:lang w:val="en-US"/>
        </w:rPr>
        <w:t>start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: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"Please choose the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programm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mode\n");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"Enter 1 to enter new password\n");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"Enter 2 for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cheking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password\n 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cin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&gt;&gt; mode;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lastRenderedPageBreak/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(mode == 1)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"Enter the new password and press ENTER\n");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pass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InPassword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file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("hash.txt", "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wb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== NULL)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"Error, file does not open!");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-1;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fprintf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file, "%d",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HashFunc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(pass));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fclose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file);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"Done");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0;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(mode == 2)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long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oldHash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file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("hash.txt", "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rb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 == NULL)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"Error, file does not open!");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-1;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fscanf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file, "%d", &amp;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oldHash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fclose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file);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"Enter password:");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pass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InPassword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(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HashFunc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(pass) ==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oldHash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 xml:space="preserve">)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("ACCESS GRATED!");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else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("ACCESS DENIED!");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cin.get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0;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else</w:t>
      </w:r>
      <w:proofErr w:type="gramEnd"/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  <w:t>{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467B3">
        <w:rPr>
          <w:rFonts w:ascii="PT Mono" w:hAnsi="PT Mono"/>
          <w:sz w:val="22"/>
          <w:szCs w:val="22"/>
          <w:lang w:val="en-US"/>
        </w:rPr>
        <w:t>"%</w:t>
      </w:r>
      <w:proofErr w:type="spellStart"/>
      <w:r w:rsidRPr="003467B3">
        <w:rPr>
          <w:rFonts w:ascii="PT Mono" w:hAnsi="PT Mono"/>
          <w:sz w:val="22"/>
          <w:szCs w:val="22"/>
          <w:lang w:val="en-US"/>
        </w:rPr>
        <w:t>sError</w:t>
      </w:r>
      <w:proofErr w:type="spellEnd"/>
      <w:r w:rsidRPr="003467B3">
        <w:rPr>
          <w:rFonts w:ascii="PT Mono" w:hAnsi="PT Mono"/>
          <w:sz w:val="22"/>
          <w:szCs w:val="22"/>
          <w:lang w:val="en-US"/>
        </w:rPr>
        <w:t>!");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  <w:lang w:val="en-US"/>
        </w:rPr>
      </w:pPr>
      <w:r w:rsidRPr="003467B3">
        <w:rPr>
          <w:rFonts w:ascii="PT Mono" w:hAnsi="PT Mono"/>
          <w:sz w:val="22"/>
          <w:szCs w:val="22"/>
          <w:lang w:val="en-US"/>
        </w:rPr>
        <w:tab/>
      </w:r>
      <w:r w:rsidRPr="003467B3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467B3">
        <w:rPr>
          <w:rFonts w:ascii="PT Mono" w:hAnsi="PT Mono"/>
          <w:sz w:val="22"/>
          <w:szCs w:val="22"/>
          <w:lang w:val="en-US"/>
        </w:rPr>
        <w:t>goto</w:t>
      </w:r>
      <w:proofErr w:type="spellEnd"/>
      <w:proofErr w:type="gramEnd"/>
      <w:r w:rsidRPr="003467B3">
        <w:rPr>
          <w:rFonts w:ascii="PT Mono" w:hAnsi="PT Mono"/>
          <w:sz w:val="22"/>
          <w:szCs w:val="22"/>
          <w:lang w:val="en-US"/>
        </w:rPr>
        <w:t xml:space="preserve"> start;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</w:rPr>
      </w:pPr>
      <w:r w:rsidRPr="003467B3">
        <w:rPr>
          <w:rFonts w:ascii="PT Mono" w:hAnsi="PT Mono"/>
          <w:sz w:val="22"/>
          <w:szCs w:val="22"/>
          <w:lang w:val="en-US"/>
        </w:rPr>
        <w:lastRenderedPageBreak/>
        <w:tab/>
      </w:r>
      <w:r w:rsidRPr="003467B3">
        <w:rPr>
          <w:rFonts w:ascii="PT Mono" w:hAnsi="PT Mono"/>
          <w:sz w:val="22"/>
          <w:szCs w:val="22"/>
        </w:rPr>
        <w:t>}</w:t>
      </w:r>
    </w:p>
    <w:p w:rsidR="003467B3" w:rsidRPr="003467B3" w:rsidRDefault="003467B3" w:rsidP="003467B3">
      <w:pPr>
        <w:spacing w:line="360" w:lineRule="auto"/>
        <w:ind w:hanging="284"/>
        <w:jc w:val="both"/>
        <w:rPr>
          <w:rFonts w:ascii="PT Mono" w:hAnsi="PT Mono"/>
          <w:sz w:val="22"/>
          <w:szCs w:val="22"/>
        </w:rPr>
      </w:pPr>
      <w:r w:rsidRPr="003467B3">
        <w:rPr>
          <w:rFonts w:ascii="PT Mono" w:hAnsi="PT Mono"/>
          <w:sz w:val="22"/>
          <w:szCs w:val="22"/>
        </w:rPr>
        <w:tab/>
      </w:r>
      <w:proofErr w:type="gramStart"/>
      <w:r w:rsidRPr="003467B3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467B3">
        <w:rPr>
          <w:rFonts w:ascii="PT Mono" w:hAnsi="PT Mono"/>
          <w:sz w:val="22"/>
          <w:szCs w:val="22"/>
        </w:rPr>
        <w:t xml:space="preserve"> 0;</w:t>
      </w:r>
    </w:p>
    <w:p w:rsidR="000C612D" w:rsidRPr="003467B3" w:rsidRDefault="003467B3" w:rsidP="003467B3">
      <w:pPr>
        <w:spacing w:line="360" w:lineRule="auto"/>
        <w:ind w:hanging="284"/>
        <w:jc w:val="both"/>
        <w:rPr>
          <w:b/>
          <w:sz w:val="22"/>
          <w:szCs w:val="22"/>
        </w:rPr>
      </w:pPr>
      <w:r w:rsidRPr="003467B3">
        <w:rPr>
          <w:rFonts w:ascii="PT Mono" w:hAnsi="PT Mono"/>
          <w:sz w:val="22"/>
          <w:szCs w:val="22"/>
        </w:rPr>
        <w:t>}</w:t>
      </w:r>
    </w:p>
    <w:p w:rsidR="000C612D" w:rsidRDefault="000C612D" w:rsidP="00595762">
      <w:pPr>
        <w:spacing w:line="360" w:lineRule="auto"/>
        <w:ind w:hanging="284"/>
        <w:jc w:val="both"/>
        <w:rPr>
          <w:b/>
          <w:sz w:val="32"/>
          <w:szCs w:val="28"/>
        </w:rPr>
      </w:pPr>
    </w:p>
    <w:p w:rsidR="003467B3" w:rsidRDefault="003467B3" w:rsidP="00595762">
      <w:pPr>
        <w:spacing w:line="360" w:lineRule="auto"/>
        <w:ind w:hanging="284"/>
        <w:jc w:val="both"/>
        <w:rPr>
          <w:b/>
          <w:sz w:val="32"/>
          <w:szCs w:val="28"/>
        </w:rPr>
      </w:pPr>
    </w:p>
    <w:p w:rsidR="00546EB2" w:rsidRDefault="00546EB2" w:rsidP="00595762">
      <w:pPr>
        <w:spacing w:line="360" w:lineRule="auto"/>
        <w:ind w:hanging="284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тестирования, рисунки</w:t>
      </w:r>
      <w:r w:rsidR="00B2759A">
        <w:rPr>
          <w:b/>
          <w:sz w:val="32"/>
          <w:szCs w:val="28"/>
        </w:rPr>
        <w:t xml:space="preserve"> </w:t>
      </w:r>
    </w:p>
    <w:p w:rsidR="0087738E" w:rsidRDefault="0087738E" w:rsidP="00595762">
      <w:pPr>
        <w:spacing w:line="360" w:lineRule="auto"/>
        <w:ind w:hanging="284"/>
        <w:jc w:val="both"/>
        <w:rPr>
          <w:sz w:val="26"/>
          <w:szCs w:val="26"/>
        </w:rPr>
      </w:pPr>
    </w:p>
    <w:p w:rsidR="00BD5B9C" w:rsidRDefault="00BD5B9C" w:rsidP="00595762">
      <w:pPr>
        <w:spacing w:line="360" w:lineRule="auto"/>
        <w:ind w:hanging="284"/>
        <w:jc w:val="both"/>
        <w:rPr>
          <w:sz w:val="26"/>
          <w:szCs w:val="26"/>
        </w:rPr>
      </w:pPr>
      <w:r w:rsidRPr="00BD5B9C">
        <w:rPr>
          <w:sz w:val="26"/>
          <w:szCs w:val="26"/>
        </w:rPr>
        <w:t>Программа реализована следующим образом</w:t>
      </w:r>
      <w:r>
        <w:rPr>
          <w:sz w:val="26"/>
          <w:szCs w:val="26"/>
        </w:rPr>
        <w:t>:</w:t>
      </w:r>
    </w:p>
    <w:p w:rsidR="00BD5B9C" w:rsidRDefault="00BD5B9C" w:rsidP="00BD5B9C">
      <w:pPr>
        <w:pStyle w:val="af2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BD5B9C">
        <w:rPr>
          <w:sz w:val="26"/>
          <w:szCs w:val="26"/>
        </w:rPr>
        <w:t>Запуск программы</w:t>
      </w:r>
    </w:p>
    <w:p w:rsidR="00BD5B9C" w:rsidRPr="00BD5B9C" w:rsidRDefault="00BD5B9C" w:rsidP="00BD5B9C">
      <w:pPr>
        <w:pStyle w:val="af2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Выбор режима </w:t>
      </w:r>
    </w:p>
    <w:p w:rsidR="00BD5B9C" w:rsidRDefault="00BD5B9C" w:rsidP="00BD5B9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BD5B9C">
        <w:rPr>
          <w:sz w:val="26"/>
          <w:szCs w:val="26"/>
        </w:rPr>
        <w:t>Режим 1:</w:t>
      </w:r>
    </w:p>
    <w:p w:rsidR="00BD5B9C" w:rsidRDefault="00BD5B9C" w:rsidP="00BD5B9C">
      <w:pPr>
        <w:pStyle w:val="af2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Ввод нового пароля</w:t>
      </w:r>
    </w:p>
    <w:p w:rsidR="00BD5B9C" w:rsidRDefault="00BD5B9C" w:rsidP="00BD5B9C">
      <w:pPr>
        <w:pStyle w:val="af2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Хеширование пароля</w:t>
      </w:r>
    </w:p>
    <w:p w:rsidR="00BD5B9C" w:rsidRDefault="00BD5B9C" w:rsidP="00BD5B9C">
      <w:pPr>
        <w:pStyle w:val="af2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пароля в текстовой файл (</w:t>
      </w:r>
      <w:r>
        <w:rPr>
          <w:sz w:val="26"/>
          <w:szCs w:val="26"/>
          <w:lang w:val="en-US"/>
        </w:rPr>
        <w:t>hash</w:t>
      </w:r>
      <w:r w:rsidRPr="00BD5B9C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</w:rPr>
        <w:t>)</w:t>
      </w:r>
    </w:p>
    <w:p w:rsidR="00EB4CE7" w:rsidRDefault="00EB4CE7" w:rsidP="00EB4CE7">
      <w:pPr>
        <w:spacing w:line="360" w:lineRule="auto"/>
        <w:jc w:val="both"/>
        <w:rPr>
          <w:sz w:val="26"/>
          <w:szCs w:val="26"/>
        </w:rPr>
      </w:pPr>
      <w:r w:rsidRPr="001B2E7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  <w:r w:rsidRPr="00BD5B9C">
        <w:rPr>
          <w:sz w:val="26"/>
          <w:szCs w:val="26"/>
        </w:rPr>
        <w:t xml:space="preserve">Режим </w:t>
      </w:r>
      <w:r>
        <w:rPr>
          <w:sz w:val="26"/>
          <w:szCs w:val="26"/>
          <w:lang w:val="en-US"/>
        </w:rPr>
        <w:t>2</w:t>
      </w:r>
      <w:r w:rsidRPr="00BD5B9C">
        <w:rPr>
          <w:sz w:val="26"/>
          <w:szCs w:val="26"/>
        </w:rPr>
        <w:t>:</w:t>
      </w:r>
    </w:p>
    <w:p w:rsidR="00EB4CE7" w:rsidRPr="00EB4CE7" w:rsidRDefault="00EB4CE7" w:rsidP="00EB4CE7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Ввод пароля</w:t>
      </w:r>
    </w:p>
    <w:p w:rsidR="00970B84" w:rsidRPr="00DC43D2" w:rsidRDefault="00EB4CE7" w:rsidP="00DC43D2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Хеширование пароля</w:t>
      </w:r>
    </w:p>
    <w:p w:rsidR="001B2E77" w:rsidRPr="00970B84" w:rsidRDefault="00EB4CE7" w:rsidP="001B2E77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Сравнение </w:t>
      </w:r>
      <w:r w:rsidR="00970B84">
        <w:rPr>
          <w:sz w:val="26"/>
          <w:szCs w:val="26"/>
        </w:rPr>
        <w:t xml:space="preserve">нового и старого </w:t>
      </w:r>
      <w:proofErr w:type="spellStart"/>
      <w:r w:rsidR="00970B84">
        <w:rPr>
          <w:sz w:val="26"/>
          <w:szCs w:val="26"/>
        </w:rPr>
        <w:t>хеша</w:t>
      </w:r>
      <w:proofErr w:type="spellEnd"/>
    </w:p>
    <w:p w:rsidR="000C612D" w:rsidRDefault="000C612D" w:rsidP="000C612D">
      <w:pPr>
        <w:spacing w:line="360" w:lineRule="auto"/>
        <w:jc w:val="both"/>
        <w:rPr>
          <w:sz w:val="26"/>
          <w:szCs w:val="26"/>
        </w:rPr>
      </w:pPr>
    </w:p>
    <w:p w:rsidR="000C612D" w:rsidRDefault="000C612D" w:rsidP="000C612D">
      <w:pPr>
        <w:spacing w:line="360" w:lineRule="auto"/>
        <w:jc w:val="both"/>
        <w:rPr>
          <w:sz w:val="26"/>
          <w:szCs w:val="26"/>
        </w:rPr>
      </w:pPr>
    </w:p>
    <w:p w:rsidR="000C612D" w:rsidRDefault="000C612D" w:rsidP="000C612D">
      <w:pPr>
        <w:spacing w:line="360" w:lineRule="auto"/>
        <w:jc w:val="both"/>
        <w:rPr>
          <w:sz w:val="26"/>
          <w:szCs w:val="26"/>
        </w:rPr>
      </w:pPr>
    </w:p>
    <w:p w:rsidR="00970B84" w:rsidRDefault="00970B84" w:rsidP="00595762">
      <w:pPr>
        <w:spacing w:line="360" w:lineRule="auto"/>
        <w:ind w:hanging="142"/>
        <w:jc w:val="both"/>
        <w:rPr>
          <w:sz w:val="26"/>
          <w:szCs w:val="26"/>
        </w:rPr>
      </w:pPr>
    </w:p>
    <w:p w:rsidR="000C612D" w:rsidRDefault="000C612D" w:rsidP="00595762">
      <w:pPr>
        <w:spacing w:line="360" w:lineRule="auto"/>
        <w:ind w:hanging="142"/>
        <w:jc w:val="both"/>
        <w:rPr>
          <w:sz w:val="26"/>
          <w:szCs w:val="26"/>
        </w:rPr>
      </w:pPr>
    </w:p>
    <w:p w:rsidR="000C612D" w:rsidRPr="000C612D" w:rsidRDefault="00080997" w:rsidP="000C612D">
      <w:pPr>
        <w:rPr>
          <w:sz w:val="26"/>
          <w:szCs w:val="26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7.9pt;width:472.5pt;height:153.6pt;z-index:251659264;mso-position-horizontal-relative:margin;mso-position-vertical-relative:margin">
            <v:imagedata r:id="rId8" o:title="Снимок экрана (180)"/>
            <w10:wrap type="square" anchorx="margin" anchory="margin"/>
          </v:shape>
        </w:pict>
      </w:r>
      <w:r w:rsidR="00595762" w:rsidRPr="00BD5B9C">
        <w:rPr>
          <w:sz w:val="26"/>
          <w:szCs w:val="26"/>
        </w:rPr>
        <w:t xml:space="preserve">Программу нужно запустить </w:t>
      </w:r>
      <w:proofErr w:type="gramStart"/>
      <w:r w:rsidR="00595762" w:rsidRPr="00BD5B9C">
        <w:rPr>
          <w:sz w:val="26"/>
          <w:szCs w:val="26"/>
        </w:rPr>
        <w:t>в командной стоке</w:t>
      </w:r>
      <w:proofErr w:type="gramEnd"/>
      <w:r w:rsidR="00BD5B9C" w:rsidRPr="00BD5B9C">
        <w:rPr>
          <w:sz w:val="26"/>
          <w:szCs w:val="26"/>
        </w:rPr>
        <w:t>. После запуска программы нужно ввести 1 или 2 для выбора режима работы программы (рис. 1).</w:t>
      </w:r>
      <w:r w:rsidR="000C612D" w:rsidRPr="000C612D">
        <w:rPr>
          <w:sz w:val="26"/>
          <w:szCs w:val="26"/>
        </w:rPr>
        <w:t xml:space="preserve"> </w:t>
      </w:r>
      <w:r w:rsidR="000C612D" w:rsidRPr="00BD5B9C">
        <w:rPr>
          <w:sz w:val="26"/>
          <w:szCs w:val="26"/>
        </w:rPr>
        <w:t>После выбора режима нужно</w:t>
      </w:r>
      <w:r w:rsidR="000C612D" w:rsidRPr="00EB4CE7">
        <w:rPr>
          <w:sz w:val="26"/>
          <w:szCs w:val="26"/>
        </w:rPr>
        <w:t xml:space="preserve"> </w:t>
      </w:r>
      <w:r w:rsidR="000C612D">
        <w:rPr>
          <w:sz w:val="26"/>
          <w:szCs w:val="26"/>
        </w:rPr>
        <w:t xml:space="preserve">вводить новый пароль </w:t>
      </w:r>
      <w:r w:rsidR="000C612D" w:rsidRPr="00EB4CE7">
        <w:rPr>
          <w:sz w:val="26"/>
          <w:szCs w:val="26"/>
        </w:rPr>
        <w:t>(</w:t>
      </w:r>
      <w:r w:rsidR="000C612D">
        <w:rPr>
          <w:sz w:val="26"/>
          <w:szCs w:val="26"/>
        </w:rPr>
        <w:t xml:space="preserve">рис. </w:t>
      </w:r>
      <w:r w:rsidR="000C612D" w:rsidRPr="000C612D">
        <w:rPr>
          <w:sz w:val="26"/>
          <w:szCs w:val="26"/>
        </w:rPr>
        <w:t>1)</w:t>
      </w:r>
    </w:p>
    <w:p w:rsidR="00BD5B9C" w:rsidRPr="000C612D" w:rsidRDefault="00BD5B9C" w:rsidP="000C612D">
      <w:pPr>
        <w:spacing w:line="360" w:lineRule="auto"/>
        <w:jc w:val="both"/>
        <w:rPr>
          <w:caps/>
          <w:smallCaps/>
          <w:spacing w:val="5"/>
        </w:rPr>
      </w:pPr>
      <w:r>
        <w:t>рисунок 1</w:t>
      </w:r>
    </w:p>
    <w:p w:rsidR="00BD5B9C" w:rsidRDefault="00BD5B9C" w:rsidP="00BD5B9C"/>
    <w:p w:rsidR="00EB4CE7" w:rsidRDefault="00EB4CE7" w:rsidP="00BD5B9C">
      <w:pPr>
        <w:rPr>
          <w:szCs w:val="26"/>
        </w:rPr>
      </w:pPr>
    </w:p>
    <w:p w:rsidR="00EB4CE7" w:rsidRPr="008A42E7" w:rsidRDefault="00EB4CE7" w:rsidP="00BD5B9C">
      <w:pPr>
        <w:rPr>
          <w:sz w:val="26"/>
          <w:szCs w:val="26"/>
        </w:rPr>
      </w:pPr>
      <w:r>
        <w:rPr>
          <w:sz w:val="26"/>
          <w:szCs w:val="26"/>
        </w:rPr>
        <w:t xml:space="preserve">Потом нужно программу заново запустить и выбрать режим 2 (рис. </w:t>
      </w:r>
      <w:r w:rsidR="000C612D" w:rsidRPr="000C612D">
        <w:rPr>
          <w:sz w:val="26"/>
          <w:szCs w:val="26"/>
        </w:rPr>
        <w:t>2</w:t>
      </w:r>
      <w:r>
        <w:rPr>
          <w:sz w:val="26"/>
          <w:szCs w:val="26"/>
        </w:rPr>
        <w:t>)</w:t>
      </w:r>
      <w:r w:rsidR="008A42E7" w:rsidRPr="008A42E7">
        <w:rPr>
          <w:sz w:val="26"/>
          <w:szCs w:val="26"/>
        </w:rPr>
        <w:t>.</w:t>
      </w:r>
    </w:p>
    <w:p w:rsidR="008A42E7" w:rsidRPr="008A42E7" w:rsidRDefault="008A42E7" w:rsidP="00BD5B9C">
      <w:pPr>
        <w:rPr>
          <w:sz w:val="26"/>
          <w:szCs w:val="26"/>
        </w:rPr>
      </w:pPr>
      <w:r>
        <w:rPr>
          <w:sz w:val="26"/>
          <w:szCs w:val="26"/>
        </w:rPr>
        <w:t>Ввести пароль.</w:t>
      </w:r>
    </w:p>
    <w:p w:rsidR="008A42E7" w:rsidRDefault="008A42E7" w:rsidP="00BD5B9C">
      <w:pPr>
        <w:rPr>
          <w:sz w:val="26"/>
          <w:szCs w:val="26"/>
        </w:rPr>
      </w:pPr>
    </w:p>
    <w:p w:rsidR="008A42E7" w:rsidRPr="003467B3" w:rsidRDefault="000C612D" w:rsidP="00BD5B9C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848350" cy="1733550"/>
            <wp:effectExtent l="0" t="0" r="0" b="0"/>
            <wp:docPr id="4" name="Рисунок 4" descr="C:\Users\Arthur\AppData\Local\Microsoft\Windows\INetCache\Content.Word\Снимок экрана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hur\AppData\Local\Microsoft\Windows\INetCache\Content.Word\Снимок экрана (18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2E7">
        <w:rPr>
          <w:szCs w:val="26"/>
        </w:rPr>
        <w:t xml:space="preserve">рисунок </w:t>
      </w:r>
      <w:r w:rsidRPr="003467B3">
        <w:rPr>
          <w:szCs w:val="26"/>
        </w:rPr>
        <w:t>2</w:t>
      </w:r>
    </w:p>
    <w:p w:rsidR="00EB4CE7" w:rsidRDefault="00EB4CE7" w:rsidP="00BD5B9C">
      <w:pPr>
        <w:rPr>
          <w:sz w:val="26"/>
          <w:szCs w:val="26"/>
        </w:rPr>
      </w:pPr>
    </w:p>
    <w:p w:rsidR="00470AD7" w:rsidRDefault="00470AD7" w:rsidP="001B2E77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В случае, если пароль введен правильно программа выводит сообщение </w:t>
      </w:r>
      <w:r w:rsidRPr="00470AD7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Access</w:t>
      </w:r>
      <w:r w:rsidRPr="00470AD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Grated</w:t>
      </w:r>
      <w:r w:rsidRPr="00470AD7">
        <w:rPr>
          <w:sz w:val="26"/>
          <w:szCs w:val="26"/>
        </w:rPr>
        <w:t>!”</w:t>
      </w:r>
      <w:r>
        <w:rPr>
          <w:sz w:val="26"/>
          <w:szCs w:val="26"/>
        </w:rPr>
        <w:t xml:space="preserve"> (если введен неправильно, то </w:t>
      </w:r>
      <w:r w:rsidR="00D13116">
        <w:rPr>
          <w:sz w:val="26"/>
          <w:szCs w:val="26"/>
          <w:lang w:val="en-US"/>
        </w:rPr>
        <w:t>“Access Denied!”)</w:t>
      </w:r>
    </w:p>
    <w:p w:rsidR="001B24B9" w:rsidRDefault="001B24B9" w:rsidP="001B2E77">
      <w:pPr>
        <w:rPr>
          <w:sz w:val="26"/>
          <w:szCs w:val="26"/>
          <w:lang w:val="en-US"/>
        </w:rPr>
      </w:pPr>
    </w:p>
    <w:p w:rsidR="001B24B9" w:rsidRPr="001B24B9" w:rsidRDefault="001B24B9" w:rsidP="001B2E77">
      <w:pPr>
        <w:rPr>
          <w:b/>
          <w:sz w:val="32"/>
          <w:szCs w:val="26"/>
        </w:rPr>
      </w:pPr>
    </w:p>
    <w:sectPr w:rsidR="001B24B9" w:rsidRPr="001B24B9" w:rsidSect="00BD5B9C">
      <w:headerReference w:type="default" r:id="rId10"/>
      <w:footerReference w:type="default" r:id="rId11"/>
      <w:pgSz w:w="11906" w:h="16838"/>
      <w:pgMar w:top="1134" w:right="99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997" w:rsidRDefault="00080997" w:rsidP="0098338E">
      <w:r>
        <w:separator/>
      </w:r>
    </w:p>
  </w:endnote>
  <w:endnote w:type="continuationSeparator" w:id="0">
    <w:p w:rsidR="00080997" w:rsidRDefault="000809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467B3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997" w:rsidRDefault="00080997" w:rsidP="0098338E">
      <w:r>
        <w:separator/>
      </w:r>
    </w:p>
  </w:footnote>
  <w:footnote w:type="continuationSeparator" w:id="0">
    <w:p w:rsidR="00080997" w:rsidRDefault="000809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71B55"/>
    <w:multiLevelType w:val="hybridMultilevel"/>
    <w:tmpl w:val="9FBEC24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40C7F"/>
    <w:multiLevelType w:val="hybridMultilevel"/>
    <w:tmpl w:val="AFF2460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ABC573B"/>
    <w:multiLevelType w:val="hybridMultilevel"/>
    <w:tmpl w:val="80F6D8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5D50EB6"/>
    <w:multiLevelType w:val="hybridMultilevel"/>
    <w:tmpl w:val="06FA23C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8E6508D"/>
    <w:multiLevelType w:val="hybridMultilevel"/>
    <w:tmpl w:val="F104B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ED"/>
    <w:rsid w:val="0000124D"/>
    <w:rsid w:val="00002545"/>
    <w:rsid w:val="0000316A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0997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12D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4B9"/>
    <w:rsid w:val="001B2BBA"/>
    <w:rsid w:val="001B2E77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72D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698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36F"/>
    <w:rsid w:val="002D5D9F"/>
    <w:rsid w:val="002D6095"/>
    <w:rsid w:val="002D6336"/>
    <w:rsid w:val="002D72A8"/>
    <w:rsid w:val="002E0F1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7B3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9D6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48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AD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EB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772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762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EA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149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340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714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38E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2E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F27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B8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456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9ED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9E2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59A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B9C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6A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11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2DCA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B75"/>
    <w:rsid w:val="00DC43D2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12E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CE7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3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B3C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4CA51D"/>
  <w15:chartTrackingRefBased/>
  <w15:docId w15:val="{CD90225E-7D92-4C0D-B371-91099A68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annotation reference"/>
    <w:basedOn w:val="a1"/>
    <w:uiPriority w:val="99"/>
    <w:semiHidden/>
    <w:unhideWhenUsed/>
    <w:locked/>
    <w:rsid w:val="00F1132A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F1132A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F1132A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F113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132A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ocuments\&#1053;&#1072;&#1089;&#1090;&#1088;&#1072;&#1080;&#1074;&#1072;&#1077;&#1084;&#1099;&#1077;%20&#1096;&#1072;&#1073;&#1083;&#1086;&#1085;&#1099;%20Office\&#1064;&#1072;&#1073;&#1083;&#1086;&#1085;%20(&#1055;&#1088;&#1086;&#1075;.-&#1077;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842F-271A-45AC-9542-E29E6DD7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(Прог.-е).dotm</Template>
  <TotalTime>20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Arthur Nersisyan</dc:creator>
  <cp:keywords/>
  <cp:lastModifiedBy>Arthur Nersisyan</cp:lastModifiedBy>
  <cp:revision>5</cp:revision>
  <cp:lastPrinted>2015-07-17T09:06:00Z</cp:lastPrinted>
  <dcterms:created xsi:type="dcterms:W3CDTF">2017-02-28T23:37:00Z</dcterms:created>
  <dcterms:modified xsi:type="dcterms:W3CDTF">2017-03-14T22:19:00Z</dcterms:modified>
</cp:coreProperties>
</file>