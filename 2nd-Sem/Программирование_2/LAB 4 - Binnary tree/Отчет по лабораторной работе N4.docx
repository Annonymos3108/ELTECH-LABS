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00316A" w:rsidRPr="0000316A">
        <w:rPr>
          <w:b/>
          <w:sz w:val="28"/>
          <w:szCs w:val="28"/>
        </w:rPr>
        <w:t>Информационной безопасности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454715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00316A">
        <w:rPr>
          <w:b/>
          <w:sz w:val="28"/>
          <w:szCs w:val="28"/>
        </w:rPr>
        <w:t>№</w:t>
      </w:r>
      <w:r w:rsidR="00FD1888" w:rsidRPr="00454715">
        <w:rPr>
          <w:b/>
          <w:sz w:val="28"/>
          <w:szCs w:val="28"/>
        </w:rPr>
        <w:t>4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00316A" w:rsidRPr="0000316A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260610">
        <w:rPr>
          <w:rStyle w:val="aff"/>
          <w:smallCaps w:val="0"/>
          <w:sz w:val="28"/>
          <w:szCs w:val="28"/>
        </w:rPr>
        <w:t>Построение, заполнение и обход бинарного дерева</w:t>
      </w:r>
      <w:bookmarkStart w:id="0" w:name="_GoBack"/>
      <w:bookmarkEnd w:id="0"/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0316A" w:rsidRPr="00BE4534" w:rsidRDefault="0000316A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00316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00316A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00316A" w:rsidRPr="0000316A">
              <w:rPr>
                <w:sz w:val="28"/>
                <w:szCs w:val="28"/>
              </w:rPr>
              <w:t>6361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00316A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Нерсисян А.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00316A" w:rsidP="00003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Халиуллин Р.А.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00316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0316A">
        <w:rPr>
          <w:bCs/>
          <w:sz w:val="28"/>
          <w:szCs w:val="28"/>
        </w:rPr>
        <w:t>201</w:t>
      </w:r>
      <w:r w:rsidR="0000316A" w:rsidRPr="0000316A">
        <w:rPr>
          <w:bCs/>
          <w:sz w:val="28"/>
          <w:szCs w:val="28"/>
        </w:rPr>
        <w:t>7</w:t>
      </w:r>
    </w:p>
    <w:p w:rsidR="002E5B37" w:rsidRDefault="007C1173" w:rsidP="002E5B3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2E5B37" w:rsidRPr="00D86366">
        <w:rPr>
          <w:b/>
          <w:sz w:val="28"/>
          <w:szCs w:val="28"/>
        </w:rPr>
        <w:lastRenderedPageBreak/>
        <w:t>Постановка задачи</w:t>
      </w:r>
    </w:p>
    <w:p w:rsidR="00174A6B" w:rsidRPr="00D86366" w:rsidRDefault="00174A6B" w:rsidP="002E5B37">
      <w:pPr>
        <w:spacing w:line="360" w:lineRule="auto"/>
        <w:rPr>
          <w:b/>
          <w:sz w:val="28"/>
          <w:szCs w:val="28"/>
        </w:rPr>
      </w:pPr>
    </w:p>
    <w:p w:rsidR="002E5B37" w:rsidRDefault="00454715" w:rsidP="002E5B37">
      <w:pPr>
        <w:spacing w:line="360" w:lineRule="auto"/>
        <w:ind w:firstLine="709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Необходимо построить бинарное дерево, каждый узел которого хранит один символ — букву латинского алфавита или цифру. Значение символа должно генерироваться случайным образом при построении дерева.</w:t>
      </w:r>
    </w:p>
    <w:p w:rsidR="002E5B37" w:rsidRDefault="00454715" w:rsidP="002E5B37">
      <w:pPr>
        <w:spacing w:line="360" w:lineRule="auto"/>
        <w:ind w:firstLine="709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После построения бинарного дерева необходимо выполнить обход дер</w:t>
      </w:r>
      <w:r w:rsid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ева всеми следующими способами:</w:t>
      </w:r>
    </w:p>
    <w:p w:rsidR="002E5B37" w:rsidRDefault="00454715" w:rsidP="002E5B37">
      <w:pPr>
        <w:spacing w:line="360" w:lineRule="auto"/>
        <w:ind w:left="709" w:firstLine="709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- прямой обход - сверху вниз (префиксный);</w:t>
      </w:r>
    </w:p>
    <w:p w:rsidR="002E5B37" w:rsidRDefault="00454715" w:rsidP="002E5B37">
      <w:pPr>
        <w:spacing w:line="360" w:lineRule="auto"/>
        <w:ind w:left="709" w:firstLine="709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- симметричный обход - слева направо (инфиксный);</w:t>
      </w:r>
    </w:p>
    <w:p w:rsidR="002E5B37" w:rsidRDefault="00454715" w:rsidP="002E5B37">
      <w:pPr>
        <w:spacing w:line="360" w:lineRule="auto"/>
        <w:ind w:left="709" w:firstLine="709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- обратный обхо</w:t>
      </w:r>
      <w:r w:rsid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д - снизу в</w:t>
      </w:r>
      <w:r w:rsidR="002E5B37"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верх (постфиксный).</w:t>
      </w:r>
    </w:p>
    <w:p w:rsidR="002E5B37" w:rsidRPr="00BD1936" w:rsidRDefault="00454715" w:rsidP="002E5B37">
      <w:pPr>
        <w:spacing w:line="360" w:lineRule="auto"/>
        <w:ind w:firstLine="709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При обходе дерева необходимо вывести в консоль символ, значение ко</w:t>
      </w:r>
      <w:r w:rsid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торого хранится в текущем узле.</w:t>
      </w:r>
    </w:p>
    <w:p w:rsidR="002E5B37" w:rsidRDefault="00454715" w:rsidP="002E5B37">
      <w:pPr>
        <w:spacing w:line="360" w:lineRule="auto"/>
        <w:ind w:firstLine="709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Количество узлов дерева и связи м</w:t>
      </w:r>
      <w:r w:rsid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ежду ними — по выбору студента.</w:t>
      </w:r>
    </w:p>
    <w:p w:rsidR="00416255" w:rsidRDefault="00454715" w:rsidP="002E5B37">
      <w:pPr>
        <w:spacing w:line="360" w:lineRule="auto"/>
        <w:ind w:firstLine="709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В отчет необходимо включить схему дерева, которое строится в реализованной программе. В схеме узлы дерева должны содержать те случайные значения, которые выведены в рисунках с результатом работы реализованной программы.</w:t>
      </w:r>
    </w:p>
    <w:p w:rsidR="002E5B37" w:rsidRDefault="002E5B37" w:rsidP="002E5B37">
      <w:pPr>
        <w:spacing w:line="36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:rsidR="00A03C9D" w:rsidRDefault="00A03C9D" w:rsidP="00A03C9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Схема дерева</w:t>
      </w:r>
    </w:p>
    <w:p w:rsidR="00A03C9D" w:rsidRPr="00BD1936" w:rsidRDefault="002F3BE0" w:rsidP="00880831">
      <w:pPr>
        <w:tabs>
          <w:tab w:val="left" w:pos="2805"/>
        </w:tabs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2872741</wp:posOffset>
                </wp:positionH>
                <wp:positionV relativeFrom="paragraph">
                  <wp:posOffset>254635</wp:posOffset>
                </wp:positionV>
                <wp:extent cx="1200150" cy="466725"/>
                <wp:effectExtent l="0" t="0" r="1905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B2364" id="Прямая соединительная линия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20.05pt" to="320.7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302260</wp:posOffset>
                </wp:positionV>
                <wp:extent cx="1047750" cy="390525"/>
                <wp:effectExtent l="0" t="0" r="1905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35618" id="Прямая соединительная линия 2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23.8pt" to="194.7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87295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419100" cy="4191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959" w:rsidRPr="00531D5C" w:rsidRDefault="00872959" w:rsidP="0087295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31D5C">
                              <w:rPr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0;margin-top:.55pt;width:33pt;height:33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72959" w:rsidRPr="00531D5C" w:rsidRDefault="00872959" w:rsidP="0087295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31D5C">
                        <w:rPr>
                          <w:sz w:val="28"/>
                          <w:szCs w:val="28"/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  <w10:wrap anchorx="page"/>
              </v:oval>
            </w:pict>
          </mc:Fallback>
        </mc:AlternateContent>
      </w:r>
      <w:r w:rsidR="00880831">
        <w:rPr>
          <w:b/>
          <w:sz w:val="28"/>
          <w:szCs w:val="28"/>
        </w:rPr>
        <w:tab/>
      </w:r>
    </w:p>
    <w:p w:rsidR="00880831" w:rsidRDefault="00880831" w:rsidP="00880831">
      <w:pPr>
        <w:tabs>
          <w:tab w:val="left" w:pos="2805"/>
        </w:tabs>
        <w:spacing w:line="360" w:lineRule="auto"/>
        <w:rPr>
          <w:b/>
          <w:sz w:val="28"/>
          <w:szCs w:val="28"/>
        </w:rPr>
      </w:pPr>
    </w:p>
    <w:p w:rsidR="00872959" w:rsidRDefault="002F3BE0" w:rsidP="00A03C9D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6F03E" wp14:editId="653B5A81">
                <wp:simplePos x="0" y="0"/>
                <wp:positionH relativeFrom="page">
                  <wp:posOffset>5123180</wp:posOffset>
                </wp:positionH>
                <wp:positionV relativeFrom="paragraph">
                  <wp:posOffset>12700</wp:posOffset>
                </wp:positionV>
                <wp:extent cx="419100" cy="41910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D5C" w:rsidRPr="00531D5C" w:rsidRDefault="00531D5C" w:rsidP="00531D5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531D5C">
                              <w:rPr>
                                <w:sz w:val="28"/>
                                <w:lang w:val="en-US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6F03E" id="Овал 4" o:spid="_x0000_s1027" style="position:absolute;margin-left:403.4pt;margin-top:1pt;width:33pt;height:33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31D5C" w:rsidRPr="00531D5C" w:rsidRDefault="00531D5C" w:rsidP="00531D5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gramStart"/>
                      <w:r w:rsidRPr="00531D5C">
                        <w:rPr>
                          <w:sz w:val="28"/>
                          <w:lang w:val="en-US"/>
                        </w:rPr>
                        <w:t>r</w:t>
                      </w:r>
                      <w:proofErr w:type="gramEnd"/>
                    </w:p>
                  </w:txbxContent>
                </v:textbox>
                <w10:wrap anchorx="page"/>
              </v:oval>
            </w:pict>
          </mc:Fallback>
        </mc:AlternateContent>
      </w:r>
      <w:r w:rsidR="00531D5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70C52" wp14:editId="26D08F97">
                <wp:simplePos x="0" y="0"/>
                <wp:positionH relativeFrom="page">
                  <wp:posOffset>2113280</wp:posOffset>
                </wp:positionH>
                <wp:positionV relativeFrom="paragraph">
                  <wp:posOffset>12700</wp:posOffset>
                </wp:positionV>
                <wp:extent cx="419100" cy="4191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959" w:rsidRPr="00531D5C" w:rsidRDefault="00531D5C" w:rsidP="00872959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531D5C">
                              <w:rPr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70C52" id="Овал 2" o:spid="_x0000_s1028" style="position:absolute;margin-left:166.4pt;margin-top:1pt;width:33pt;height:33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72959" w:rsidRPr="00531D5C" w:rsidRDefault="00531D5C" w:rsidP="00872959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531D5C">
                        <w:rPr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72959" w:rsidRDefault="002F3BE0" w:rsidP="00A03C9D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29845</wp:posOffset>
                </wp:positionV>
                <wp:extent cx="371475" cy="304800"/>
                <wp:effectExtent l="0" t="0" r="2857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21A97" id="Прямая соединительная линия 2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2.35pt" to="82.9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48895</wp:posOffset>
                </wp:positionV>
                <wp:extent cx="552450" cy="352425"/>
                <wp:effectExtent l="0" t="0" r="1905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8C017" id="Прямая соединительная линия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3.85pt" to="154.2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58420</wp:posOffset>
                </wp:positionV>
                <wp:extent cx="361950" cy="3048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2C8EF" id="Прямая соединительная линия 2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95pt,4.6pt" to="321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29845</wp:posOffset>
                </wp:positionV>
                <wp:extent cx="447675" cy="32385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3AAD6" id="Прямая соединительная линия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2.35pt" to="384.4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</w:p>
    <w:p w:rsidR="00872959" w:rsidRDefault="002F3BE0" w:rsidP="00A03C9D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39019" wp14:editId="1F0BC602">
                <wp:simplePos x="0" y="0"/>
                <wp:positionH relativeFrom="page">
                  <wp:posOffset>2980055</wp:posOffset>
                </wp:positionH>
                <wp:positionV relativeFrom="paragraph">
                  <wp:posOffset>37465</wp:posOffset>
                </wp:positionV>
                <wp:extent cx="419100" cy="41910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D5C" w:rsidRPr="00531D5C" w:rsidRDefault="00531D5C" w:rsidP="00531D5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1D5C">
                              <w:rPr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39019" id="Овал 6" o:spid="_x0000_s1029" style="position:absolute;margin-left:234.65pt;margin-top:2.95pt;width:33pt;height:33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31D5C" w:rsidRPr="00531D5C" w:rsidRDefault="00531D5C" w:rsidP="00531D5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31D5C">
                        <w:rPr>
                          <w:sz w:val="28"/>
                          <w:szCs w:val="28"/>
                          <w:lang w:val="en-US"/>
                        </w:rPr>
                        <w:t>Q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14738E" wp14:editId="6EA1CD00">
                <wp:simplePos x="0" y="0"/>
                <wp:positionH relativeFrom="page">
                  <wp:posOffset>5875655</wp:posOffset>
                </wp:positionH>
                <wp:positionV relativeFrom="paragraph">
                  <wp:posOffset>8890</wp:posOffset>
                </wp:positionV>
                <wp:extent cx="419100" cy="419100"/>
                <wp:effectExtent l="0" t="0" r="19050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D5C" w:rsidRPr="00531D5C" w:rsidRDefault="00531D5C" w:rsidP="00531D5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∅</m:t>
                                </m:r>
                              </m:oMath>
                            </m:oMathPara>
                          </w:p>
                          <w:p w:rsidR="00531D5C" w:rsidRPr="00531D5C" w:rsidRDefault="00531D5C" w:rsidP="00531D5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4738E" id="Овал 14" o:spid="_x0000_s1030" style="position:absolute;margin-left:462.65pt;margin-top:.7pt;width:33pt;height:33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531D5C" w:rsidRPr="00531D5C" w:rsidRDefault="00531D5C" w:rsidP="00531D5C">
                      <w:pPr>
                        <w:spacing w:line="360" w:lineRule="auto"/>
                        <w:rPr>
                          <w:b/>
                          <w:sz w:val="22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∅</m:t>
                          </m:r>
                        </m:oMath>
                      </m:oMathPara>
                    </w:p>
                    <w:p w:rsidR="00531D5C" w:rsidRPr="00531D5C" w:rsidRDefault="00531D5C" w:rsidP="00531D5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FECFEB" wp14:editId="107B784A">
                <wp:simplePos x="0" y="0"/>
                <wp:positionH relativeFrom="margin">
                  <wp:posOffset>3355340</wp:posOffset>
                </wp:positionH>
                <wp:positionV relativeFrom="paragraph">
                  <wp:posOffset>8890</wp:posOffset>
                </wp:positionV>
                <wp:extent cx="419100" cy="41910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D5C" w:rsidRPr="00531D5C" w:rsidRDefault="00531D5C" w:rsidP="00531D5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∅</m:t>
                                </m:r>
                              </m:oMath>
                            </m:oMathPara>
                          </w:p>
                          <w:p w:rsidR="00531D5C" w:rsidRPr="00531D5C" w:rsidRDefault="00531D5C" w:rsidP="00531D5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ECFEB" id="Овал 13" o:spid="_x0000_s1031" style="position:absolute;margin-left:264.2pt;margin-top:.7pt;width:33pt;height:33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531D5C" w:rsidRPr="00531D5C" w:rsidRDefault="00531D5C" w:rsidP="00531D5C">
                      <w:pPr>
                        <w:spacing w:line="360" w:lineRule="auto"/>
                        <w:rPr>
                          <w:b/>
                          <w:sz w:val="22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∅</m:t>
                          </m:r>
                        </m:oMath>
                      </m:oMathPara>
                    </w:p>
                    <w:p w:rsidR="00531D5C" w:rsidRPr="00531D5C" w:rsidRDefault="00531D5C" w:rsidP="00531D5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A2FD7" wp14:editId="481A374D">
                <wp:simplePos x="0" y="0"/>
                <wp:positionH relativeFrom="page">
                  <wp:posOffset>1437005</wp:posOffset>
                </wp:positionH>
                <wp:positionV relativeFrom="paragraph">
                  <wp:posOffset>18415</wp:posOffset>
                </wp:positionV>
                <wp:extent cx="419100" cy="41910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D5C" w:rsidRPr="00531D5C" w:rsidRDefault="00531D5C" w:rsidP="00531D5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531D5C">
                              <w:rPr>
                                <w:sz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A2FD7" id="Овал 5" o:spid="_x0000_s1032" style="position:absolute;margin-left:113.15pt;margin-top:1.45pt;width:33pt;height:33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531D5C" w:rsidRPr="00531D5C" w:rsidRDefault="00531D5C" w:rsidP="00531D5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531D5C">
                        <w:rPr>
                          <w:sz w:val="28"/>
                          <w:lang w:val="en-US"/>
                        </w:rPr>
                        <w:t>8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72959" w:rsidRDefault="002F3BE0" w:rsidP="00A03C9D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73660</wp:posOffset>
                </wp:positionV>
                <wp:extent cx="409575" cy="342900"/>
                <wp:effectExtent l="0" t="0" r="2857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B5A5B" id="Прямая соединительная линия 3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5.8pt" to="211.2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83185</wp:posOffset>
                </wp:positionV>
                <wp:extent cx="219075" cy="30480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8B401" id="Прямая соединительная линия 31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6.55pt" to="69.4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73660</wp:posOffset>
                </wp:positionV>
                <wp:extent cx="342900" cy="38100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D787A" id="Прямая соединительная линия 29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5.8pt" to="154.2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64135</wp:posOffset>
                </wp:positionV>
                <wp:extent cx="266700" cy="34290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52CB6" id="Прямая соединительная линия 28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5.05pt" to="32.7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</w:p>
    <w:p w:rsidR="00872959" w:rsidRDefault="002F3BE0" w:rsidP="00A03C9D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5393FB" wp14:editId="2460DABA">
                <wp:simplePos x="0" y="0"/>
                <wp:positionH relativeFrom="page">
                  <wp:align>center</wp:align>
                </wp:positionH>
                <wp:positionV relativeFrom="paragraph">
                  <wp:posOffset>119380</wp:posOffset>
                </wp:positionV>
                <wp:extent cx="419100" cy="419100"/>
                <wp:effectExtent l="0" t="0" r="1905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D5C" w:rsidRPr="00531D5C" w:rsidRDefault="00531D5C" w:rsidP="00531D5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531D5C">
                              <w:rPr>
                                <w:sz w:val="28"/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5393FB" id="Овал 8" o:spid="_x0000_s1033" style="position:absolute;margin-left:0;margin-top:9.4pt;width:33pt;height:33pt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31D5C" w:rsidRPr="00531D5C" w:rsidRDefault="00531D5C" w:rsidP="00531D5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gramStart"/>
                      <w:r w:rsidRPr="00531D5C">
                        <w:rPr>
                          <w:sz w:val="28"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0D67A3" wp14:editId="2C4DC310">
                <wp:simplePos x="0" y="0"/>
                <wp:positionH relativeFrom="page">
                  <wp:posOffset>1779905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D5C" w:rsidRPr="00531D5C" w:rsidRDefault="00531D5C" w:rsidP="00531D5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∅</m:t>
                                </m:r>
                              </m:oMath>
                            </m:oMathPara>
                          </w:p>
                          <w:p w:rsidR="00531D5C" w:rsidRPr="00531D5C" w:rsidRDefault="00531D5C" w:rsidP="00531D5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D67A3" id="Овал 20" o:spid="_x0000_s1034" style="position:absolute;margin-left:140.15pt;margin-top:6.4pt;width:33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531D5C" w:rsidRPr="00531D5C" w:rsidRDefault="00531D5C" w:rsidP="00531D5C">
                      <w:pPr>
                        <w:spacing w:line="360" w:lineRule="auto"/>
                        <w:rPr>
                          <w:b/>
                          <w:sz w:val="22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∅</m:t>
                          </m:r>
                        </m:oMath>
                      </m:oMathPara>
                    </w:p>
                    <w:p w:rsidR="00531D5C" w:rsidRPr="00531D5C" w:rsidRDefault="00531D5C" w:rsidP="00531D5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F6E357" wp14:editId="577C6AC7">
                <wp:simplePos x="0" y="0"/>
                <wp:positionH relativeFrom="page">
                  <wp:posOffset>2389505</wp:posOffset>
                </wp:positionH>
                <wp:positionV relativeFrom="paragraph">
                  <wp:posOffset>100330</wp:posOffset>
                </wp:positionV>
                <wp:extent cx="419100" cy="41910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D5C" w:rsidRPr="00531D5C" w:rsidRDefault="00531D5C" w:rsidP="00531D5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531D5C">
                              <w:rPr>
                                <w:sz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F6E357" id="Овал 7" o:spid="_x0000_s1035" style="position:absolute;margin-left:188.15pt;margin-top:7.9pt;width:33pt;height:33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31D5C" w:rsidRPr="00531D5C" w:rsidRDefault="00531D5C" w:rsidP="00531D5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531D5C">
                        <w:rPr>
                          <w:sz w:val="28"/>
                          <w:lang w:val="en-US"/>
                        </w:rPr>
                        <w:t>B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2B950B" wp14:editId="3D01C3E7">
                <wp:simplePos x="0" y="0"/>
                <wp:positionH relativeFrom="page">
                  <wp:posOffset>979805</wp:posOffset>
                </wp:positionH>
                <wp:positionV relativeFrom="paragraph">
                  <wp:posOffset>71755</wp:posOffset>
                </wp:positionV>
                <wp:extent cx="419100" cy="419100"/>
                <wp:effectExtent l="0" t="0" r="19050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D5C" w:rsidRPr="00531D5C" w:rsidRDefault="00531D5C" w:rsidP="00531D5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∅</m:t>
                                </m:r>
                              </m:oMath>
                            </m:oMathPara>
                          </w:p>
                          <w:p w:rsidR="00531D5C" w:rsidRPr="00531D5C" w:rsidRDefault="00531D5C" w:rsidP="00531D5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B950B" id="Овал 21" o:spid="_x0000_s1036" style="position:absolute;margin-left:77.15pt;margin-top:5.65pt;width:33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531D5C" w:rsidRPr="00531D5C" w:rsidRDefault="00531D5C" w:rsidP="00531D5C">
                      <w:pPr>
                        <w:spacing w:line="360" w:lineRule="auto"/>
                        <w:rPr>
                          <w:b/>
                          <w:sz w:val="22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∅</m:t>
                          </m:r>
                        </m:oMath>
                      </m:oMathPara>
                    </w:p>
                    <w:p w:rsidR="00531D5C" w:rsidRPr="00531D5C" w:rsidRDefault="00531D5C" w:rsidP="00531D5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72959" w:rsidRDefault="002F3BE0" w:rsidP="00A03C9D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184150</wp:posOffset>
                </wp:positionV>
                <wp:extent cx="133350" cy="276225"/>
                <wp:effectExtent l="0" t="0" r="19050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75AD8" id="Прямая соединительная линия 3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14.5pt" to="232.9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165100</wp:posOffset>
                </wp:positionV>
                <wp:extent cx="171450" cy="24765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4E02C" id="Прямая соединительная линия 3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5pt,13pt" to="111.4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212725</wp:posOffset>
                </wp:positionV>
                <wp:extent cx="76200" cy="20955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CAA89" id="Прямая соединительная линия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16.75pt" to="129.4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203200</wp:posOffset>
                </wp:positionV>
                <wp:extent cx="200025" cy="285750"/>
                <wp:effectExtent l="0" t="0" r="2857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8EEDB" id="Прямая соединительная линия 33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16pt" to="202.9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" strokecolor="#5b9bd5 [3204]" strokeweight=".5pt">
                <v:stroke joinstyle="miter"/>
              </v:line>
            </w:pict>
          </mc:Fallback>
        </mc:AlternateContent>
      </w:r>
    </w:p>
    <w:p w:rsidR="00872959" w:rsidRDefault="002F3BE0" w:rsidP="00A03C9D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982038" wp14:editId="7018D6EA">
                <wp:simplePos x="0" y="0"/>
                <wp:positionH relativeFrom="page">
                  <wp:posOffset>3894455</wp:posOffset>
                </wp:positionH>
                <wp:positionV relativeFrom="paragraph">
                  <wp:posOffset>134620</wp:posOffset>
                </wp:positionV>
                <wp:extent cx="419100" cy="419100"/>
                <wp:effectExtent l="0" t="0" r="19050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D5C" w:rsidRPr="00531D5C" w:rsidRDefault="00531D5C" w:rsidP="00531D5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∅</m:t>
                                </m:r>
                              </m:oMath>
                            </m:oMathPara>
                          </w:p>
                          <w:p w:rsidR="00531D5C" w:rsidRPr="00531D5C" w:rsidRDefault="00531D5C" w:rsidP="00531D5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82038" id="Овал 17" o:spid="_x0000_s1037" style="position:absolute;margin-left:306.65pt;margin-top:10.6pt;width:33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531D5C" w:rsidRPr="00531D5C" w:rsidRDefault="00531D5C" w:rsidP="00531D5C">
                      <w:pPr>
                        <w:spacing w:line="360" w:lineRule="auto"/>
                        <w:rPr>
                          <w:b/>
                          <w:sz w:val="22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∅</m:t>
                          </m:r>
                        </m:oMath>
                      </m:oMathPara>
                    </w:p>
                    <w:p w:rsidR="00531D5C" w:rsidRPr="00531D5C" w:rsidRDefault="00531D5C" w:rsidP="00531D5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874DC2" wp14:editId="73BECBB0">
                <wp:simplePos x="0" y="0"/>
                <wp:positionH relativeFrom="page">
                  <wp:posOffset>3132455</wp:posOffset>
                </wp:positionH>
                <wp:positionV relativeFrom="paragraph">
                  <wp:posOffset>134620</wp:posOffset>
                </wp:positionV>
                <wp:extent cx="419100" cy="41910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D5C" w:rsidRPr="00531D5C" w:rsidRDefault="00531D5C" w:rsidP="00531D5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531D5C">
                              <w:rPr>
                                <w:sz w:val="28"/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74DC2" id="Овал 9" o:spid="_x0000_s1038" style="position:absolute;margin-left:246.65pt;margin-top:10.6pt;width:33pt;height:33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31D5C" w:rsidRPr="00531D5C" w:rsidRDefault="00531D5C" w:rsidP="00531D5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531D5C">
                        <w:rPr>
                          <w:sz w:val="28"/>
                          <w:lang w:val="en-US"/>
                        </w:rPr>
                        <w:t>W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D727AB" wp14:editId="0D19B7B2">
                <wp:simplePos x="0" y="0"/>
                <wp:positionH relativeFrom="page">
                  <wp:posOffset>2008505</wp:posOffset>
                </wp:positionH>
                <wp:positionV relativeFrom="paragraph">
                  <wp:posOffset>86995</wp:posOffset>
                </wp:positionV>
                <wp:extent cx="419100" cy="419100"/>
                <wp:effectExtent l="0" t="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D5C" w:rsidRPr="00531D5C" w:rsidRDefault="00531D5C" w:rsidP="00531D5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∅</m:t>
                                </m:r>
                              </m:oMath>
                            </m:oMathPara>
                          </w:p>
                          <w:p w:rsidR="00531D5C" w:rsidRPr="00531D5C" w:rsidRDefault="00531D5C" w:rsidP="00531D5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727AB" id="Овал 19" o:spid="_x0000_s1039" style="position:absolute;margin-left:158.15pt;margin-top:6.85pt;width:33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531D5C" w:rsidRPr="00531D5C" w:rsidRDefault="00531D5C" w:rsidP="00531D5C">
                      <w:pPr>
                        <w:spacing w:line="360" w:lineRule="auto"/>
                        <w:rPr>
                          <w:b/>
                          <w:sz w:val="22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∅</m:t>
                          </m:r>
                        </m:oMath>
                      </m:oMathPara>
                    </w:p>
                    <w:p w:rsidR="00531D5C" w:rsidRPr="00531D5C" w:rsidRDefault="00531D5C" w:rsidP="00531D5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7AF2A6" wp14:editId="4DBBD0A7">
                <wp:simplePos x="0" y="0"/>
                <wp:positionH relativeFrom="page">
                  <wp:posOffset>2560955</wp:posOffset>
                </wp:positionH>
                <wp:positionV relativeFrom="paragraph">
                  <wp:posOffset>115570</wp:posOffset>
                </wp:positionV>
                <wp:extent cx="419100" cy="419100"/>
                <wp:effectExtent l="0" t="0" r="19050" b="1905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D5C" w:rsidRPr="00531D5C" w:rsidRDefault="00531D5C" w:rsidP="00531D5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∅</m:t>
                                </m:r>
                              </m:oMath>
                            </m:oMathPara>
                          </w:p>
                          <w:p w:rsidR="00531D5C" w:rsidRPr="00531D5C" w:rsidRDefault="00531D5C" w:rsidP="00531D5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AF2A6" id="Овал 18" o:spid="_x0000_s1040" style="position:absolute;margin-left:201.65pt;margin-top:9.1pt;width:33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531D5C" w:rsidRPr="00531D5C" w:rsidRDefault="00531D5C" w:rsidP="00531D5C">
                      <w:pPr>
                        <w:spacing w:line="360" w:lineRule="auto"/>
                        <w:rPr>
                          <w:b/>
                          <w:sz w:val="22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∅</m:t>
                          </m:r>
                        </m:oMath>
                      </m:oMathPara>
                    </w:p>
                    <w:p w:rsidR="00531D5C" w:rsidRPr="00531D5C" w:rsidRDefault="00531D5C" w:rsidP="00531D5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72959" w:rsidRDefault="007268BB" w:rsidP="00A03C9D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2015489</wp:posOffset>
                </wp:positionH>
                <wp:positionV relativeFrom="paragraph">
                  <wp:posOffset>199389</wp:posOffset>
                </wp:positionV>
                <wp:extent cx="161925" cy="33337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155F5" id="Прямая соединительная линия 3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pt,15.7pt" to="171.4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="002F3BE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208915</wp:posOffset>
                </wp:positionV>
                <wp:extent cx="114300" cy="32385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C6C99" id="Прямая соединительная линия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16.45pt" to="194.7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872959" w:rsidRDefault="007268BB" w:rsidP="00A03C9D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8E04D8" wp14:editId="705CCFAC">
                <wp:simplePos x="0" y="0"/>
                <wp:positionH relativeFrom="page">
                  <wp:posOffset>2789555</wp:posOffset>
                </wp:positionH>
                <wp:positionV relativeFrom="paragraph">
                  <wp:posOffset>235585</wp:posOffset>
                </wp:positionV>
                <wp:extent cx="419100" cy="419100"/>
                <wp:effectExtent l="0" t="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D5C" w:rsidRPr="00531D5C" w:rsidRDefault="00531D5C" w:rsidP="00531D5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∅</m:t>
                                </m:r>
                              </m:oMath>
                            </m:oMathPara>
                          </w:p>
                          <w:p w:rsidR="00531D5C" w:rsidRPr="00531D5C" w:rsidRDefault="00531D5C" w:rsidP="00531D5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E04D8" id="Овал 16" o:spid="_x0000_s1041" style="position:absolute;margin-left:219.65pt;margin-top:18.55pt;width:33pt;height:33pt;z-index:2516848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531D5C" w:rsidRPr="00531D5C" w:rsidRDefault="00531D5C" w:rsidP="00531D5C">
                      <w:pPr>
                        <w:spacing w:line="360" w:lineRule="auto"/>
                        <w:rPr>
                          <w:b/>
                          <w:sz w:val="22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∅</m:t>
                          </m:r>
                        </m:oMath>
                      </m:oMathPara>
                    </w:p>
                    <w:p w:rsidR="00531D5C" w:rsidRPr="00531D5C" w:rsidRDefault="00531D5C" w:rsidP="00531D5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2F3BE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FD8EA3" wp14:editId="1455D065">
                <wp:simplePos x="0" y="0"/>
                <wp:positionH relativeFrom="page">
                  <wp:posOffset>3399155</wp:posOffset>
                </wp:positionH>
                <wp:positionV relativeFrom="paragraph">
                  <wp:posOffset>226060</wp:posOffset>
                </wp:positionV>
                <wp:extent cx="419100" cy="419100"/>
                <wp:effectExtent l="0" t="0" r="1905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D5C" w:rsidRPr="00531D5C" w:rsidRDefault="00531D5C" w:rsidP="00531D5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∅</m:t>
                                </m:r>
                              </m:oMath>
                            </m:oMathPara>
                          </w:p>
                          <w:p w:rsidR="00531D5C" w:rsidRPr="00531D5C" w:rsidRDefault="00531D5C" w:rsidP="00531D5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D8EA3" id="Овал 15" o:spid="_x0000_s1042" style="position:absolute;margin-left:267.65pt;margin-top:17.8pt;width:33pt;height:33pt;z-index:2516828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531D5C" w:rsidRPr="00531D5C" w:rsidRDefault="00531D5C" w:rsidP="00531D5C">
                      <w:pPr>
                        <w:spacing w:line="360" w:lineRule="auto"/>
                        <w:rPr>
                          <w:b/>
                          <w:sz w:val="22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∅</m:t>
                          </m:r>
                        </m:oMath>
                      </m:oMathPara>
                    </w:p>
                    <w:p w:rsidR="00531D5C" w:rsidRPr="00531D5C" w:rsidRDefault="00531D5C" w:rsidP="00531D5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72959" w:rsidRDefault="00872959" w:rsidP="00A03C9D">
      <w:pPr>
        <w:spacing w:line="360" w:lineRule="auto"/>
        <w:rPr>
          <w:b/>
          <w:sz w:val="28"/>
          <w:szCs w:val="28"/>
        </w:rPr>
      </w:pPr>
    </w:p>
    <w:p w:rsidR="00A03C9D" w:rsidRDefault="00A03C9D" w:rsidP="00A03C9D">
      <w:pPr>
        <w:spacing w:line="360" w:lineRule="auto"/>
        <w:rPr>
          <w:b/>
          <w:sz w:val="28"/>
          <w:szCs w:val="28"/>
        </w:rPr>
      </w:pPr>
      <w:r w:rsidRPr="00D86366">
        <w:rPr>
          <w:b/>
          <w:sz w:val="28"/>
          <w:szCs w:val="28"/>
        </w:rPr>
        <w:lastRenderedPageBreak/>
        <w:t>Исходный</w:t>
      </w:r>
      <w:r w:rsidRPr="00A03C9D">
        <w:rPr>
          <w:b/>
          <w:sz w:val="28"/>
          <w:szCs w:val="28"/>
        </w:rPr>
        <w:t xml:space="preserve"> </w:t>
      </w:r>
      <w:r w:rsidRPr="00D86366">
        <w:rPr>
          <w:b/>
          <w:sz w:val="28"/>
          <w:szCs w:val="28"/>
        </w:rPr>
        <w:t>код</w:t>
      </w:r>
    </w:p>
    <w:p w:rsidR="00A03C9D" w:rsidRPr="00BD1936" w:rsidRDefault="00A03C9D" w:rsidP="00A03C9D">
      <w:pPr>
        <w:spacing w:line="360" w:lineRule="auto"/>
        <w:rPr>
          <w:rFonts w:ascii="Consolas" w:hAnsi="Consolas"/>
          <w:b/>
        </w:rPr>
      </w:pP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</w:rPr>
      </w:pPr>
      <w:r w:rsidRPr="00872959">
        <w:rPr>
          <w:rFonts w:ascii="Consolas" w:eastAsia="Calibri" w:hAnsi="Consolas" w:cs="Consolas"/>
        </w:rPr>
        <w:t>#</w:t>
      </w:r>
      <w:r w:rsidRPr="00872959">
        <w:rPr>
          <w:rFonts w:ascii="Consolas" w:eastAsia="Calibri" w:hAnsi="Consolas" w:cs="Consolas"/>
          <w:lang w:val="en-US"/>
        </w:rPr>
        <w:t>include</w:t>
      </w:r>
      <w:r w:rsidRPr="00872959">
        <w:rPr>
          <w:rFonts w:ascii="Consolas" w:eastAsia="Calibri" w:hAnsi="Consolas" w:cs="Consolas"/>
        </w:rPr>
        <w:t xml:space="preserve"> &lt;</w:t>
      </w:r>
      <w:proofErr w:type="spellStart"/>
      <w:r w:rsidRPr="00872959">
        <w:rPr>
          <w:rFonts w:ascii="Consolas" w:eastAsia="Calibri" w:hAnsi="Consolas" w:cs="Consolas"/>
          <w:lang w:val="en-US"/>
        </w:rPr>
        <w:t>iostream</w:t>
      </w:r>
      <w:proofErr w:type="spellEnd"/>
      <w:r w:rsidRPr="00872959">
        <w:rPr>
          <w:rFonts w:ascii="Consolas" w:eastAsia="Calibri" w:hAnsi="Consolas" w:cs="Consolas"/>
        </w:rPr>
        <w:t xml:space="preserve">&gt; 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</w:rPr>
      </w:pP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proofErr w:type="gramStart"/>
      <w:r w:rsidRPr="00872959">
        <w:rPr>
          <w:rFonts w:ascii="Consolas" w:eastAsia="Calibri" w:hAnsi="Consolas" w:cs="Consolas"/>
          <w:lang w:val="en-US"/>
        </w:rPr>
        <w:t>using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namespace </w:t>
      </w:r>
      <w:proofErr w:type="spellStart"/>
      <w:r w:rsidRPr="00872959">
        <w:rPr>
          <w:rFonts w:ascii="Consolas" w:eastAsia="Calibri" w:hAnsi="Consolas" w:cs="Consolas"/>
          <w:lang w:val="en-US"/>
        </w:rPr>
        <w:t>std</w:t>
      </w:r>
      <w:proofErr w:type="spellEnd"/>
      <w:r w:rsidRPr="00872959">
        <w:rPr>
          <w:rFonts w:ascii="Consolas" w:eastAsia="Calibri" w:hAnsi="Consolas" w:cs="Consolas"/>
          <w:lang w:val="en-US"/>
        </w:rPr>
        <w:t>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proofErr w:type="spellStart"/>
      <w:proofErr w:type="gramStart"/>
      <w:r w:rsidRPr="00872959">
        <w:rPr>
          <w:rFonts w:ascii="Consolas" w:eastAsia="Calibri" w:hAnsi="Consolas" w:cs="Consolas"/>
          <w:lang w:val="en-US"/>
        </w:rPr>
        <w:t>struct</w:t>
      </w:r>
      <w:proofErr w:type="spellEnd"/>
      <w:proofErr w:type="gramEnd"/>
      <w:r w:rsidRPr="00872959">
        <w:rPr>
          <w:rFonts w:ascii="Consolas" w:eastAsia="Calibri" w:hAnsi="Consolas" w:cs="Consolas"/>
          <w:lang w:val="en-US"/>
        </w:rPr>
        <w:t xml:space="preserve"> Node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>{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char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info;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  <w:t>Node *left;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  <w:t>Node *right;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>};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proofErr w:type="spellStart"/>
      <w:proofErr w:type="gramStart"/>
      <w:r w:rsidRPr="00872959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872959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872959">
        <w:rPr>
          <w:rFonts w:ascii="Consolas" w:eastAsia="Calibri" w:hAnsi="Consolas" w:cs="Consolas"/>
          <w:lang w:val="en-US"/>
        </w:rPr>
        <w:t>i</w:t>
      </w:r>
      <w:proofErr w:type="spellEnd"/>
      <w:r w:rsidRPr="00872959">
        <w:rPr>
          <w:rFonts w:ascii="Consolas" w:eastAsia="Calibri" w:hAnsi="Consolas" w:cs="Consolas"/>
          <w:lang w:val="en-US"/>
        </w:rPr>
        <w:t xml:space="preserve"> = 0;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proofErr w:type="gramStart"/>
      <w:r w:rsidRPr="00872959">
        <w:rPr>
          <w:rFonts w:ascii="Consolas" w:eastAsia="Calibri" w:hAnsi="Consolas" w:cs="Consolas"/>
          <w:lang w:val="en-US"/>
        </w:rPr>
        <w:t>void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872959">
        <w:rPr>
          <w:rFonts w:ascii="Consolas" w:eastAsia="Calibri" w:hAnsi="Consolas" w:cs="Consolas"/>
          <w:lang w:val="en-US"/>
        </w:rPr>
        <w:t>Add_Node</w:t>
      </w:r>
      <w:proofErr w:type="spellEnd"/>
      <w:r w:rsidRPr="00872959">
        <w:rPr>
          <w:rFonts w:ascii="Consolas" w:eastAsia="Calibri" w:hAnsi="Consolas" w:cs="Consolas"/>
          <w:lang w:val="en-US"/>
        </w:rPr>
        <w:t>(</w:t>
      </w:r>
      <w:proofErr w:type="spellStart"/>
      <w:r w:rsidRPr="00872959">
        <w:rPr>
          <w:rFonts w:ascii="Consolas" w:eastAsia="Calibri" w:hAnsi="Consolas" w:cs="Consolas"/>
          <w:lang w:val="en-US"/>
        </w:rPr>
        <w:t>int</w:t>
      </w:r>
      <w:proofErr w:type="spellEnd"/>
      <w:r w:rsidRPr="00872959">
        <w:rPr>
          <w:rFonts w:ascii="Consolas" w:eastAsia="Calibri" w:hAnsi="Consolas" w:cs="Consolas"/>
          <w:lang w:val="en-US"/>
        </w:rPr>
        <w:t xml:space="preserve"> x, Node *&amp;p)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>{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if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(NULL == p)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  <w:t>{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  <w:t>p = new Node;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p</w:t>
      </w:r>
      <w:proofErr w:type="gramEnd"/>
      <w:r w:rsidRPr="00872959">
        <w:rPr>
          <w:rFonts w:ascii="Consolas" w:eastAsia="Calibri" w:hAnsi="Consolas" w:cs="Consolas"/>
          <w:lang w:val="en-US"/>
        </w:rPr>
        <w:t>-&gt;info = x;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p</w:t>
      </w:r>
      <w:proofErr w:type="gramEnd"/>
      <w:r w:rsidRPr="00872959">
        <w:rPr>
          <w:rFonts w:ascii="Consolas" w:eastAsia="Calibri" w:hAnsi="Consolas" w:cs="Consolas"/>
          <w:lang w:val="en-US"/>
        </w:rPr>
        <w:t>-&gt;left = p-&gt;right = NULL;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  <w:t>}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if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(x &lt; p-&gt;info)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  <w:t>{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if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(p-&gt;left != NULL) </w:t>
      </w:r>
      <w:proofErr w:type="spellStart"/>
      <w:r w:rsidRPr="00872959">
        <w:rPr>
          <w:rFonts w:ascii="Consolas" w:eastAsia="Calibri" w:hAnsi="Consolas" w:cs="Consolas"/>
          <w:lang w:val="en-US"/>
        </w:rPr>
        <w:t>Add_Node</w:t>
      </w:r>
      <w:proofErr w:type="spellEnd"/>
      <w:r w:rsidRPr="00872959">
        <w:rPr>
          <w:rFonts w:ascii="Consolas" w:eastAsia="Calibri" w:hAnsi="Consolas" w:cs="Consolas"/>
          <w:lang w:val="en-US"/>
        </w:rPr>
        <w:t>(x, p-&gt;left);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else</w:t>
      </w:r>
      <w:proofErr w:type="gramEnd"/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  <w:t>{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p</w:t>
      </w:r>
      <w:proofErr w:type="gramEnd"/>
      <w:r w:rsidRPr="00872959">
        <w:rPr>
          <w:rFonts w:ascii="Consolas" w:eastAsia="Calibri" w:hAnsi="Consolas" w:cs="Consolas"/>
          <w:lang w:val="en-US"/>
        </w:rPr>
        <w:t>-&gt;left = new Node;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p</w:t>
      </w:r>
      <w:proofErr w:type="gramEnd"/>
      <w:r w:rsidRPr="00872959">
        <w:rPr>
          <w:rFonts w:ascii="Consolas" w:eastAsia="Calibri" w:hAnsi="Consolas" w:cs="Consolas"/>
          <w:lang w:val="en-US"/>
        </w:rPr>
        <w:t>-&gt;left-&gt;left = p-&gt;left-&gt;right = NULL;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p</w:t>
      </w:r>
      <w:proofErr w:type="gramEnd"/>
      <w:r w:rsidRPr="00872959">
        <w:rPr>
          <w:rFonts w:ascii="Consolas" w:eastAsia="Calibri" w:hAnsi="Consolas" w:cs="Consolas"/>
          <w:lang w:val="en-US"/>
        </w:rPr>
        <w:t>-&gt;left-&gt;info = x;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  <w:t>}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  <w:t>}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if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(x &gt; p-&gt;info)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  <w:t>{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if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(p-&gt;right != NULL) </w:t>
      </w:r>
      <w:proofErr w:type="spellStart"/>
      <w:r w:rsidRPr="00872959">
        <w:rPr>
          <w:rFonts w:ascii="Consolas" w:eastAsia="Calibri" w:hAnsi="Consolas" w:cs="Consolas"/>
          <w:lang w:val="en-US"/>
        </w:rPr>
        <w:t>Add_Node</w:t>
      </w:r>
      <w:proofErr w:type="spellEnd"/>
      <w:r w:rsidRPr="00872959">
        <w:rPr>
          <w:rFonts w:ascii="Consolas" w:eastAsia="Calibri" w:hAnsi="Consolas" w:cs="Consolas"/>
          <w:lang w:val="en-US"/>
        </w:rPr>
        <w:t>(x, p-&gt;right);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else</w:t>
      </w:r>
      <w:proofErr w:type="gramEnd"/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  <w:t>{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p</w:t>
      </w:r>
      <w:proofErr w:type="gramEnd"/>
      <w:r w:rsidRPr="00872959">
        <w:rPr>
          <w:rFonts w:ascii="Consolas" w:eastAsia="Calibri" w:hAnsi="Consolas" w:cs="Consolas"/>
          <w:lang w:val="en-US"/>
        </w:rPr>
        <w:t>-&gt;right = new Node;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p</w:t>
      </w:r>
      <w:proofErr w:type="gramEnd"/>
      <w:r w:rsidRPr="00872959">
        <w:rPr>
          <w:rFonts w:ascii="Consolas" w:eastAsia="Calibri" w:hAnsi="Consolas" w:cs="Consolas"/>
          <w:lang w:val="en-US"/>
        </w:rPr>
        <w:t>-&gt;right-&gt;left = p-&gt;right-&gt;right = NULL;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p</w:t>
      </w:r>
      <w:proofErr w:type="gramEnd"/>
      <w:r w:rsidRPr="00872959">
        <w:rPr>
          <w:rFonts w:ascii="Consolas" w:eastAsia="Calibri" w:hAnsi="Consolas" w:cs="Consolas"/>
          <w:lang w:val="en-US"/>
        </w:rPr>
        <w:t>-&gt;right-&gt;info = x;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  <w:t>}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  <w:t>}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>}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proofErr w:type="gramStart"/>
      <w:r w:rsidRPr="00872959">
        <w:rPr>
          <w:rFonts w:ascii="Consolas" w:eastAsia="Calibri" w:hAnsi="Consolas" w:cs="Consolas"/>
          <w:lang w:val="en-US"/>
        </w:rPr>
        <w:t>void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872959">
        <w:rPr>
          <w:rFonts w:ascii="Consolas" w:eastAsia="Calibri" w:hAnsi="Consolas" w:cs="Consolas"/>
          <w:lang w:val="en-US"/>
        </w:rPr>
        <w:t>Show_Prefics</w:t>
      </w:r>
      <w:proofErr w:type="spellEnd"/>
      <w:r w:rsidRPr="00872959">
        <w:rPr>
          <w:rFonts w:ascii="Consolas" w:eastAsia="Calibri" w:hAnsi="Consolas" w:cs="Consolas"/>
          <w:lang w:val="en-US"/>
        </w:rPr>
        <w:t>(Node *p)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>{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if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(p)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lastRenderedPageBreak/>
        <w:tab/>
        <w:t>{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872959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872959">
        <w:rPr>
          <w:rFonts w:ascii="Consolas" w:eastAsia="Calibri" w:hAnsi="Consolas" w:cs="Consolas"/>
          <w:lang w:val="en-US"/>
        </w:rPr>
        <w:t xml:space="preserve"> &lt;&lt; p-&gt;info &lt;&lt; ' ';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spellStart"/>
      <w:r w:rsidRPr="00872959">
        <w:rPr>
          <w:rFonts w:ascii="Consolas" w:eastAsia="Calibri" w:hAnsi="Consolas" w:cs="Consolas"/>
          <w:lang w:val="en-US"/>
        </w:rPr>
        <w:t>Show_</w:t>
      </w:r>
      <w:proofErr w:type="gramStart"/>
      <w:r w:rsidRPr="00872959">
        <w:rPr>
          <w:rFonts w:ascii="Consolas" w:eastAsia="Calibri" w:hAnsi="Consolas" w:cs="Consolas"/>
          <w:lang w:val="en-US"/>
        </w:rPr>
        <w:t>Prefics</w:t>
      </w:r>
      <w:proofErr w:type="spellEnd"/>
      <w:r w:rsidRPr="00872959">
        <w:rPr>
          <w:rFonts w:ascii="Consolas" w:eastAsia="Calibri" w:hAnsi="Consolas" w:cs="Consolas"/>
          <w:lang w:val="en-US"/>
        </w:rPr>
        <w:t>(</w:t>
      </w:r>
      <w:proofErr w:type="gramEnd"/>
      <w:r w:rsidRPr="00872959">
        <w:rPr>
          <w:rFonts w:ascii="Consolas" w:eastAsia="Calibri" w:hAnsi="Consolas" w:cs="Consolas"/>
          <w:lang w:val="en-US"/>
        </w:rPr>
        <w:t>p-&gt;left);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spellStart"/>
      <w:r w:rsidRPr="00872959">
        <w:rPr>
          <w:rFonts w:ascii="Consolas" w:eastAsia="Calibri" w:hAnsi="Consolas" w:cs="Consolas"/>
          <w:lang w:val="en-US"/>
        </w:rPr>
        <w:t>Show_</w:t>
      </w:r>
      <w:proofErr w:type="gramStart"/>
      <w:r w:rsidRPr="00872959">
        <w:rPr>
          <w:rFonts w:ascii="Consolas" w:eastAsia="Calibri" w:hAnsi="Consolas" w:cs="Consolas"/>
          <w:lang w:val="en-US"/>
        </w:rPr>
        <w:t>Prefics</w:t>
      </w:r>
      <w:proofErr w:type="spellEnd"/>
      <w:r w:rsidRPr="00872959">
        <w:rPr>
          <w:rFonts w:ascii="Consolas" w:eastAsia="Calibri" w:hAnsi="Consolas" w:cs="Consolas"/>
          <w:lang w:val="en-US"/>
        </w:rPr>
        <w:t>(</w:t>
      </w:r>
      <w:proofErr w:type="gramEnd"/>
      <w:r w:rsidRPr="00872959">
        <w:rPr>
          <w:rFonts w:ascii="Consolas" w:eastAsia="Calibri" w:hAnsi="Consolas" w:cs="Consolas"/>
          <w:lang w:val="en-US"/>
        </w:rPr>
        <w:t>p-&gt;right);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  <w:t>}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>}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proofErr w:type="gramStart"/>
      <w:r w:rsidRPr="00872959">
        <w:rPr>
          <w:rFonts w:ascii="Consolas" w:eastAsia="Calibri" w:hAnsi="Consolas" w:cs="Consolas"/>
          <w:lang w:val="en-US"/>
        </w:rPr>
        <w:t>void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872959">
        <w:rPr>
          <w:rFonts w:ascii="Consolas" w:eastAsia="Calibri" w:hAnsi="Consolas" w:cs="Consolas"/>
          <w:lang w:val="en-US"/>
        </w:rPr>
        <w:t>Show_Infics</w:t>
      </w:r>
      <w:proofErr w:type="spellEnd"/>
      <w:r w:rsidRPr="00872959">
        <w:rPr>
          <w:rFonts w:ascii="Consolas" w:eastAsia="Calibri" w:hAnsi="Consolas" w:cs="Consolas"/>
          <w:lang w:val="en-US"/>
        </w:rPr>
        <w:t>(Node *p)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>{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if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(p)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  <w:t>{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spellStart"/>
      <w:r w:rsidRPr="00872959">
        <w:rPr>
          <w:rFonts w:ascii="Consolas" w:eastAsia="Calibri" w:hAnsi="Consolas" w:cs="Consolas"/>
          <w:lang w:val="en-US"/>
        </w:rPr>
        <w:t>Show_</w:t>
      </w:r>
      <w:proofErr w:type="gramStart"/>
      <w:r w:rsidRPr="00872959">
        <w:rPr>
          <w:rFonts w:ascii="Consolas" w:eastAsia="Calibri" w:hAnsi="Consolas" w:cs="Consolas"/>
          <w:lang w:val="en-US"/>
        </w:rPr>
        <w:t>Infics</w:t>
      </w:r>
      <w:proofErr w:type="spellEnd"/>
      <w:r w:rsidRPr="00872959">
        <w:rPr>
          <w:rFonts w:ascii="Consolas" w:eastAsia="Calibri" w:hAnsi="Consolas" w:cs="Consolas"/>
          <w:lang w:val="en-US"/>
        </w:rPr>
        <w:t>(</w:t>
      </w:r>
      <w:proofErr w:type="gramEnd"/>
      <w:r w:rsidRPr="00872959">
        <w:rPr>
          <w:rFonts w:ascii="Consolas" w:eastAsia="Calibri" w:hAnsi="Consolas" w:cs="Consolas"/>
          <w:lang w:val="en-US"/>
        </w:rPr>
        <w:t>p-&gt;left);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872959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872959">
        <w:rPr>
          <w:rFonts w:ascii="Consolas" w:eastAsia="Calibri" w:hAnsi="Consolas" w:cs="Consolas"/>
          <w:lang w:val="en-US"/>
        </w:rPr>
        <w:t xml:space="preserve"> &lt;&lt; p-&gt;info &lt;&lt; ' ';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spellStart"/>
      <w:r w:rsidRPr="00872959">
        <w:rPr>
          <w:rFonts w:ascii="Consolas" w:eastAsia="Calibri" w:hAnsi="Consolas" w:cs="Consolas"/>
          <w:lang w:val="en-US"/>
        </w:rPr>
        <w:t>Show_</w:t>
      </w:r>
      <w:proofErr w:type="gramStart"/>
      <w:r w:rsidRPr="00872959">
        <w:rPr>
          <w:rFonts w:ascii="Consolas" w:eastAsia="Calibri" w:hAnsi="Consolas" w:cs="Consolas"/>
          <w:lang w:val="en-US"/>
        </w:rPr>
        <w:t>Infics</w:t>
      </w:r>
      <w:proofErr w:type="spellEnd"/>
      <w:r w:rsidRPr="00872959">
        <w:rPr>
          <w:rFonts w:ascii="Consolas" w:eastAsia="Calibri" w:hAnsi="Consolas" w:cs="Consolas"/>
          <w:lang w:val="en-US"/>
        </w:rPr>
        <w:t>(</w:t>
      </w:r>
      <w:proofErr w:type="gramEnd"/>
      <w:r w:rsidRPr="00872959">
        <w:rPr>
          <w:rFonts w:ascii="Consolas" w:eastAsia="Calibri" w:hAnsi="Consolas" w:cs="Consolas"/>
          <w:lang w:val="en-US"/>
        </w:rPr>
        <w:t>p-&gt;right);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  <w:t>}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>}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proofErr w:type="gramStart"/>
      <w:r w:rsidRPr="00872959">
        <w:rPr>
          <w:rFonts w:ascii="Consolas" w:eastAsia="Calibri" w:hAnsi="Consolas" w:cs="Consolas"/>
          <w:lang w:val="en-US"/>
        </w:rPr>
        <w:t>void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872959">
        <w:rPr>
          <w:rFonts w:ascii="Consolas" w:eastAsia="Calibri" w:hAnsi="Consolas" w:cs="Consolas"/>
          <w:lang w:val="en-US"/>
        </w:rPr>
        <w:t>Show_Postfics</w:t>
      </w:r>
      <w:proofErr w:type="spellEnd"/>
      <w:r w:rsidRPr="00872959">
        <w:rPr>
          <w:rFonts w:ascii="Consolas" w:eastAsia="Calibri" w:hAnsi="Consolas" w:cs="Consolas"/>
          <w:lang w:val="en-US"/>
        </w:rPr>
        <w:t>(Node *p)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>{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if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(p)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  <w:t>{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spellStart"/>
      <w:r w:rsidRPr="00872959">
        <w:rPr>
          <w:rFonts w:ascii="Consolas" w:eastAsia="Calibri" w:hAnsi="Consolas" w:cs="Consolas"/>
          <w:lang w:val="en-US"/>
        </w:rPr>
        <w:t>Show_</w:t>
      </w:r>
      <w:proofErr w:type="gramStart"/>
      <w:r w:rsidRPr="00872959">
        <w:rPr>
          <w:rFonts w:ascii="Consolas" w:eastAsia="Calibri" w:hAnsi="Consolas" w:cs="Consolas"/>
          <w:lang w:val="en-US"/>
        </w:rPr>
        <w:t>Postfics</w:t>
      </w:r>
      <w:proofErr w:type="spellEnd"/>
      <w:r w:rsidRPr="00872959">
        <w:rPr>
          <w:rFonts w:ascii="Consolas" w:eastAsia="Calibri" w:hAnsi="Consolas" w:cs="Consolas"/>
          <w:lang w:val="en-US"/>
        </w:rPr>
        <w:t>(</w:t>
      </w:r>
      <w:proofErr w:type="gramEnd"/>
      <w:r w:rsidRPr="00872959">
        <w:rPr>
          <w:rFonts w:ascii="Consolas" w:eastAsia="Calibri" w:hAnsi="Consolas" w:cs="Consolas"/>
          <w:lang w:val="en-US"/>
        </w:rPr>
        <w:t>p-&gt;left);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spellStart"/>
      <w:r w:rsidRPr="00872959">
        <w:rPr>
          <w:rFonts w:ascii="Consolas" w:eastAsia="Calibri" w:hAnsi="Consolas" w:cs="Consolas"/>
          <w:lang w:val="en-US"/>
        </w:rPr>
        <w:t>Show_</w:t>
      </w:r>
      <w:proofErr w:type="gramStart"/>
      <w:r w:rsidRPr="00872959">
        <w:rPr>
          <w:rFonts w:ascii="Consolas" w:eastAsia="Calibri" w:hAnsi="Consolas" w:cs="Consolas"/>
          <w:lang w:val="en-US"/>
        </w:rPr>
        <w:t>Postfics</w:t>
      </w:r>
      <w:proofErr w:type="spellEnd"/>
      <w:r w:rsidRPr="00872959">
        <w:rPr>
          <w:rFonts w:ascii="Consolas" w:eastAsia="Calibri" w:hAnsi="Consolas" w:cs="Consolas"/>
          <w:lang w:val="en-US"/>
        </w:rPr>
        <w:t>(</w:t>
      </w:r>
      <w:proofErr w:type="gramEnd"/>
      <w:r w:rsidRPr="00872959">
        <w:rPr>
          <w:rFonts w:ascii="Consolas" w:eastAsia="Calibri" w:hAnsi="Consolas" w:cs="Consolas"/>
          <w:lang w:val="en-US"/>
        </w:rPr>
        <w:t>p-&gt;right);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872959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872959">
        <w:rPr>
          <w:rFonts w:ascii="Consolas" w:eastAsia="Calibri" w:hAnsi="Consolas" w:cs="Consolas"/>
          <w:lang w:val="en-US"/>
        </w:rPr>
        <w:t xml:space="preserve"> &lt;&lt; p-&gt;info &lt;&lt; ' ';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  <w:t>}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>}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proofErr w:type="gramStart"/>
      <w:r w:rsidRPr="00872959">
        <w:rPr>
          <w:rFonts w:ascii="Consolas" w:eastAsia="Calibri" w:hAnsi="Consolas" w:cs="Consolas"/>
          <w:lang w:val="en-US"/>
        </w:rPr>
        <w:t>void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872959">
        <w:rPr>
          <w:rFonts w:ascii="Consolas" w:eastAsia="Calibri" w:hAnsi="Consolas" w:cs="Consolas"/>
          <w:lang w:val="en-US"/>
        </w:rPr>
        <w:t>Delete_Tree</w:t>
      </w:r>
      <w:proofErr w:type="spellEnd"/>
      <w:r w:rsidRPr="00872959">
        <w:rPr>
          <w:rFonts w:ascii="Consolas" w:eastAsia="Calibri" w:hAnsi="Consolas" w:cs="Consolas"/>
          <w:lang w:val="en-US"/>
        </w:rPr>
        <w:t>(Node *&amp;p)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>{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if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(p != NULL)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  <w:t>{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spellStart"/>
      <w:r w:rsidRPr="00872959">
        <w:rPr>
          <w:rFonts w:ascii="Consolas" w:eastAsia="Calibri" w:hAnsi="Consolas" w:cs="Consolas"/>
          <w:lang w:val="en-US"/>
        </w:rPr>
        <w:t>Delete_</w:t>
      </w:r>
      <w:proofErr w:type="gramStart"/>
      <w:r w:rsidRPr="00872959">
        <w:rPr>
          <w:rFonts w:ascii="Consolas" w:eastAsia="Calibri" w:hAnsi="Consolas" w:cs="Consolas"/>
          <w:lang w:val="en-US"/>
        </w:rPr>
        <w:t>Tree</w:t>
      </w:r>
      <w:proofErr w:type="spellEnd"/>
      <w:r w:rsidRPr="00872959">
        <w:rPr>
          <w:rFonts w:ascii="Consolas" w:eastAsia="Calibri" w:hAnsi="Consolas" w:cs="Consolas"/>
          <w:lang w:val="en-US"/>
        </w:rPr>
        <w:t>(</w:t>
      </w:r>
      <w:proofErr w:type="gramEnd"/>
      <w:r w:rsidRPr="00872959">
        <w:rPr>
          <w:rFonts w:ascii="Consolas" w:eastAsia="Calibri" w:hAnsi="Consolas" w:cs="Consolas"/>
          <w:lang w:val="en-US"/>
        </w:rPr>
        <w:t>p-&gt;left);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spellStart"/>
      <w:r w:rsidRPr="00872959">
        <w:rPr>
          <w:rFonts w:ascii="Consolas" w:eastAsia="Calibri" w:hAnsi="Consolas" w:cs="Consolas"/>
          <w:lang w:val="en-US"/>
        </w:rPr>
        <w:t>Delete_</w:t>
      </w:r>
      <w:proofErr w:type="gramStart"/>
      <w:r w:rsidRPr="00872959">
        <w:rPr>
          <w:rFonts w:ascii="Consolas" w:eastAsia="Calibri" w:hAnsi="Consolas" w:cs="Consolas"/>
          <w:lang w:val="en-US"/>
        </w:rPr>
        <w:t>Tree</w:t>
      </w:r>
      <w:proofErr w:type="spellEnd"/>
      <w:r w:rsidRPr="00872959">
        <w:rPr>
          <w:rFonts w:ascii="Consolas" w:eastAsia="Calibri" w:hAnsi="Consolas" w:cs="Consolas"/>
          <w:lang w:val="en-US"/>
        </w:rPr>
        <w:t>(</w:t>
      </w:r>
      <w:proofErr w:type="gramEnd"/>
      <w:r w:rsidRPr="00872959">
        <w:rPr>
          <w:rFonts w:ascii="Consolas" w:eastAsia="Calibri" w:hAnsi="Consolas" w:cs="Consolas"/>
          <w:lang w:val="en-US"/>
        </w:rPr>
        <w:t>p-&gt;right);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delete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p;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  <w:t>p = NULL;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  <w:t>}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>}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proofErr w:type="spellStart"/>
      <w:proofErr w:type="gramStart"/>
      <w:r w:rsidRPr="00872959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872959">
        <w:rPr>
          <w:rFonts w:ascii="Consolas" w:eastAsia="Calibri" w:hAnsi="Consolas" w:cs="Consolas"/>
          <w:lang w:val="en-US"/>
        </w:rPr>
        <w:t xml:space="preserve"> main()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>{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  <w:t>Node *Root, *p;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char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x = 0;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  <w:t>Root = 0;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  <w:t>p = 0;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while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872959">
        <w:rPr>
          <w:rFonts w:ascii="Consolas" w:eastAsia="Calibri" w:hAnsi="Consolas" w:cs="Consolas"/>
          <w:lang w:val="en-US"/>
        </w:rPr>
        <w:t>i</w:t>
      </w:r>
      <w:proofErr w:type="spellEnd"/>
      <w:r w:rsidRPr="00872959">
        <w:rPr>
          <w:rFonts w:ascii="Consolas" w:eastAsia="Calibri" w:hAnsi="Consolas" w:cs="Consolas"/>
          <w:lang w:val="en-US"/>
        </w:rPr>
        <w:t xml:space="preserve"> &lt; 8)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  <w:t>{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872959">
        <w:rPr>
          <w:rFonts w:ascii="Consolas" w:eastAsia="Calibri" w:hAnsi="Consolas" w:cs="Consolas"/>
          <w:lang w:val="en-US"/>
        </w:rPr>
        <w:t>i</w:t>
      </w:r>
      <w:proofErr w:type="spellEnd"/>
      <w:proofErr w:type="gramEnd"/>
      <w:r w:rsidRPr="00872959">
        <w:rPr>
          <w:rFonts w:ascii="Consolas" w:eastAsia="Calibri" w:hAnsi="Consolas" w:cs="Consolas"/>
          <w:lang w:val="en-US"/>
        </w:rPr>
        <w:t>++;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  <w:t xml:space="preserve">x = </w:t>
      </w:r>
      <w:proofErr w:type="gramStart"/>
      <w:r w:rsidRPr="00872959">
        <w:rPr>
          <w:rFonts w:ascii="Consolas" w:eastAsia="Calibri" w:hAnsi="Consolas" w:cs="Consolas"/>
          <w:lang w:val="en-US"/>
        </w:rPr>
        <w:t>rand(</w:t>
      </w:r>
      <w:proofErr w:type="gramEnd"/>
      <w:r w:rsidRPr="00872959">
        <w:rPr>
          <w:rFonts w:ascii="Consolas" w:eastAsia="Calibri" w:hAnsi="Consolas" w:cs="Consolas"/>
          <w:lang w:val="en-US"/>
        </w:rPr>
        <w:t>) % 62;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if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(x &lt; 10) x += 48;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else</w:t>
      </w:r>
      <w:proofErr w:type="gramEnd"/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lastRenderedPageBreak/>
        <w:tab/>
      </w:r>
      <w:r w:rsidRPr="00872959">
        <w:rPr>
          <w:rFonts w:ascii="Consolas" w:eastAsia="Calibri" w:hAnsi="Consolas" w:cs="Consolas"/>
          <w:lang w:val="en-US"/>
        </w:rPr>
        <w:tab/>
        <w:t>{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  <w:t>x -= 10;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if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(x &lt; 26) x += 65;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else</w:t>
      </w:r>
      <w:proofErr w:type="gramEnd"/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  <w:t>{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  <w:t>x -= 26;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gramStart"/>
      <w:r w:rsidRPr="00872959">
        <w:rPr>
          <w:rFonts w:ascii="Consolas" w:eastAsia="Calibri" w:hAnsi="Consolas" w:cs="Consolas"/>
          <w:lang w:val="en-US"/>
        </w:rPr>
        <w:t>if</w:t>
      </w:r>
      <w:proofErr w:type="gramEnd"/>
      <w:r w:rsidRPr="00872959">
        <w:rPr>
          <w:rFonts w:ascii="Consolas" w:eastAsia="Calibri" w:hAnsi="Consolas" w:cs="Consolas"/>
          <w:lang w:val="en-US"/>
        </w:rPr>
        <w:t xml:space="preserve"> (x &lt; 26) x += 97;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  <w:t>}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  <w:t>}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r w:rsidRPr="00872959">
        <w:rPr>
          <w:rFonts w:ascii="Consolas" w:eastAsia="Calibri" w:hAnsi="Consolas" w:cs="Consolas"/>
          <w:lang w:val="en-US"/>
        </w:rPr>
        <w:tab/>
      </w:r>
      <w:proofErr w:type="spellStart"/>
      <w:r w:rsidRPr="00872959">
        <w:rPr>
          <w:rFonts w:ascii="Consolas" w:eastAsia="Calibri" w:hAnsi="Consolas" w:cs="Consolas"/>
          <w:lang w:val="en-US"/>
        </w:rPr>
        <w:t>Add_Node</w:t>
      </w:r>
      <w:proofErr w:type="spellEnd"/>
      <w:r w:rsidRPr="00872959">
        <w:rPr>
          <w:rFonts w:ascii="Consolas" w:eastAsia="Calibri" w:hAnsi="Consolas" w:cs="Consolas"/>
          <w:lang w:val="en-US"/>
        </w:rPr>
        <w:t>(x, Root);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  <w:t>}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872959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872959">
        <w:rPr>
          <w:rFonts w:ascii="Consolas" w:eastAsia="Calibri" w:hAnsi="Consolas" w:cs="Consolas"/>
          <w:lang w:val="en-US"/>
        </w:rPr>
        <w:t xml:space="preserve"> &lt;&lt; "</w:t>
      </w:r>
      <w:proofErr w:type="spellStart"/>
      <w:r w:rsidRPr="00872959">
        <w:rPr>
          <w:rFonts w:ascii="Consolas" w:eastAsia="Calibri" w:hAnsi="Consolas" w:cs="Consolas"/>
          <w:lang w:val="en-US"/>
        </w:rPr>
        <w:t>Prefics</w:t>
      </w:r>
      <w:proofErr w:type="spellEnd"/>
      <w:r w:rsidRPr="00872959">
        <w:rPr>
          <w:rFonts w:ascii="Consolas" w:eastAsia="Calibri" w:hAnsi="Consolas" w:cs="Consolas"/>
          <w:lang w:val="en-US"/>
        </w:rPr>
        <w:t>\n";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proofErr w:type="spellStart"/>
      <w:r w:rsidRPr="00872959">
        <w:rPr>
          <w:rFonts w:ascii="Consolas" w:eastAsia="Calibri" w:hAnsi="Consolas" w:cs="Consolas"/>
          <w:lang w:val="en-US"/>
        </w:rPr>
        <w:t>Show_</w:t>
      </w:r>
      <w:proofErr w:type="gramStart"/>
      <w:r w:rsidRPr="00872959">
        <w:rPr>
          <w:rFonts w:ascii="Consolas" w:eastAsia="Calibri" w:hAnsi="Consolas" w:cs="Consolas"/>
          <w:lang w:val="en-US"/>
        </w:rPr>
        <w:t>Prefics</w:t>
      </w:r>
      <w:proofErr w:type="spellEnd"/>
      <w:r w:rsidRPr="00872959">
        <w:rPr>
          <w:rFonts w:ascii="Consolas" w:eastAsia="Calibri" w:hAnsi="Consolas" w:cs="Consolas"/>
          <w:lang w:val="en-US"/>
        </w:rPr>
        <w:t>(</w:t>
      </w:r>
      <w:proofErr w:type="gramEnd"/>
      <w:r w:rsidRPr="00872959">
        <w:rPr>
          <w:rFonts w:ascii="Consolas" w:eastAsia="Calibri" w:hAnsi="Consolas" w:cs="Consolas"/>
          <w:lang w:val="en-US"/>
        </w:rPr>
        <w:t>Root);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872959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872959">
        <w:rPr>
          <w:rFonts w:ascii="Consolas" w:eastAsia="Calibri" w:hAnsi="Consolas" w:cs="Consolas"/>
          <w:lang w:val="en-US"/>
        </w:rPr>
        <w:t xml:space="preserve"> &lt;&lt; "\</w:t>
      </w:r>
      <w:proofErr w:type="spellStart"/>
      <w:r w:rsidRPr="00872959">
        <w:rPr>
          <w:rFonts w:ascii="Consolas" w:eastAsia="Calibri" w:hAnsi="Consolas" w:cs="Consolas"/>
          <w:lang w:val="en-US"/>
        </w:rPr>
        <w:t>nInfics</w:t>
      </w:r>
      <w:proofErr w:type="spellEnd"/>
      <w:r w:rsidRPr="00872959">
        <w:rPr>
          <w:rFonts w:ascii="Consolas" w:eastAsia="Calibri" w:hAnsi="Consolas" w:cs="Consolas"/>
          <w:lang w:val="en-US"/>
        </w:rPr>
        <w:t>\n";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proofErr w:type="spellStart"/>
      <w:r w:rsidRPr="00872959">
        <w:rPr>
          <w:rFonts w:ascii="Consolas" w:eastAsia="Calibri" w:hAnsi="Consolas" w:cs="Consolas"/>
          <w:lang w:val="en-US"/>
        </w:rPr>
        <w:t>Show_</w:t>
      </w:r>
      <w:proofErr w:type="gramStart"/>
      <w:r w:rsidRPr="00872959">
        <w:rPr>
          <w:rFonts w:ascii="Consolas" w:eastAsia="Calibri" w:hAnsi="Consolas" w:cs="Consolas"/>
          <w:lang w:val="en-US"/>
        </w:rPr>
        <w:t>Infics</w:t>
      </w:r>
      <w:proofErr w:type="spellEnd"/>
      <w:r w:rsidRPr="00872959">
        <w:rPr>
          <w:rFonts w:ascii="Consolas" w:eastAsia="Calibri" w:hAnsi="Consolas" w:cs="Consolas"/>
          <w:lang w:val="en-US"/>
        </w:rPr>
        <w:t>(</w:t>
      </w:r>
      <w:proofErr w:type="gramEnd"/>
      <w:r w:rsidRPr="00872959">
        <w:rPr>
          <w:rFonts w:ascii="Consolas" w:eastAsia="Calibri" w:hAnsi="Consolas" w:cs="Consolas"/>
          <w:lang w:val="en-US"/>
        </w:rPr>
        <w:t>Root);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872959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872959">
        <w:rPr>
          <w:rFonts w:ascii="Consolas" w:eastAsia="Calibri" w:hAnsi="Consolas" w:cs="Consolas"/>
          <w:lang w:val="en-US"/>
        </w:rPr>
        <w:t xml:space="preserve"> &lt;&lt; "\</w:t>
      </w:r>
      <w:proofErr w:type="spellStart"/>
      <w:r w:rsidRPr="00872959">
        <w:rPr>
          <w:rFonts w:ascii="Consolas" w:eastAsia="Calibri" w:hAnsi="Consolas" w:cs="Consolas"/>
          <w:lang w:val="en-US"/>
        </w:rPr>
        <w:t>nPostfics</w:t>
      </w:r>
      <w:proofErr w:type="spellEnd"/>
      <w:r w:rsidRPr="00872959">
        <w:rPr>
          <w:rFonts w:ascii="Consolas" w:eastAsia="Calibri" w:hAnsi="Consolas" w:cs="Consolas"/>
          <w:lang w:val="en-US"/>
        </w:rPr>
        <w:t>\n";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proofErr w:type="spellStart"/>
      <w:r w:rsidRPr="00872959">
        <w:rPr>
          <w:rFonts w:ascii="Consolas" w:eastAsia="Calibri" w:hAnsi="Consolas" w:cs="Consolas"/>
          <w:lang w:val="en-US"/>
        </w:rPr>
        <w:t>Show_</w:t>
      </w:r>
      <w:proofErr w:type="gramStart"/>
      <w:r w:rsidRPr="00872959">
        <w:rPr>
          <w:rFonts w:ascii="Consolas" w:eastAsia="Calibri" w:hAnsi="Consolas" w:cs="Consolas"/>
          <w:lang w:val="en-US"/>
        </w:rPr>
        <w:t>Postfics</w:t>
      </w:r>
      <w:proofErr w:type="spellEnd"/>
      <w:r w:rsidRPr="00872959">
        <w:rPr>
          <w:rFonts w:ascii="Consolas" w:eastAsia="Calibri" w:hAnsi="Consolas" w:cs="Consolas"/>
          <w:lang w:val="en-US"/>
        </w:rPr>
        <w:t>(</w:t>
      </w:r>
      <w:proofErr w:type="gramEnd"/>
      <w:r w:rsidRPr="00872959">
        <w:rPr>
          <w:rFonts w:ascii="Consolas" w:eastAsia="Calibri" w:hAnsi="Consolas" w:cs="Consolas"/>
          <w:lang w:val="en-US"/>
        </w:rPr>
        <w:t>Root);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872959">
        <w:rPr>
          <w:rFonts w:ascii="Consolas" w:eastAsia="Calibri" w:hAnsi="Consolas" w:cs="Consolas"/>
          <w:lang w:val="en-US"/>
        </w:rPr>
        <w:t>cin.get</w:t>
      </w:r>
      <w:proofErr w:type="spellEnd"/>
      <w:r w:rsidRPr="00872959">
        <w:rPr>
          <w:rFonts w:ascii="Consolas" w:eastAsia="Calibri" w:hAnsi="Consolas" w:cs="Consolas"/>
          <w:lang w:val="en-US"/>
        </w:rPr>
        <w:t>(</w:t>
      </w:r>
      <w:proofErr w:type="gramEnd"/>
      <w:r w:rsidRPr="00872959">
        <w:rPr>
          <w:rFonts w:ascii="Consolas" w:eastAsia="Calibri" w:hAnsi="Consolas" w:cs="Consolas"/>
          <w:lang w:val="en-US"/>
        </w:rPr>
        <w:t>);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  <w:lang w:val="en-US"/>
        </w:rPr>
      </w:pPr>
      <w:r w:rsidRPr="00872959">
        <w:rPr>
          <w:rFonts w:ascii="Consolas" w:eastAsia="Calibri" w:hAnsi="Consolas" w:cs="Consolas"/>
          <w:lang w:val="en-US"/>
        </w:rPr>
        <w:tab/>
      </w:r>
      <w:proofErr w:type="spellStart"/>
      <w:r w:rsidRPr="00872959">
        <w:rPr>
          <w:rFonts w:ascii="Consolas" w:eastAsia="Calibri" w:hAnsi="Consolas" w:cs="Consolas"/>
          <w:lang w:val="en-US"/>
        </w:rPr>
        <w:t>Delete_</w:t>
      </w:r>
      <w:proofErr w:type="gramStart"/>
      <w:r w:rsidRPr="00872959">
        <w:rPr>
          <w:rFonts w:ascii="Consolas" w:eastAsia="Calibri" w:hAnsi="Consolas" w:cs="Consolas"/>
          <w:lang w:val="en-US"/>
        </w:rPr>
        <w:t>Tree</w:t>
      </w:r>
      <w:proofErr w:type="spellEnd"/>
      <w:r w:rsidRPr="00872959">
        <w:rPr>
          <w:rFonts w:ascii="Consolas" w:eastAsia="Calibri" w:hAnsi="Consolas" w:cs="Consolas"/>
          <w:lang w:val="en-US"/>
        </w:rPr>
        <w:t>(</w:t>
      </w:r>
      <w:proofErr w:type="gramEnd"/>
      <w:r w:rsidRPr="00872959">
        <w:rPr>
          <w:rFonts w:ascii="Consolas" w:eastAsia="Calibri" w:hAnsi="Consolas" w:cs="Consolas"/>
          <w:lang w:val="en-US"/>
        </w:rPr>
        <w:t>Root);</w:t>
      </w:r>
    </w:p>
    <w:p w:rsidR="00872959" w:rsidRPr="00872959" w:rsidRDefault="00872959" w:rsidP="00872959">
      <w:pPr>
        <w:autoSpaceDE w:val="0"/>
        <w:autoSpaceDN w:val="0"/>
        <w:adjustRightInd w:val="0"/>
        <w:rPr>
          <w:rFonts w:ascii="Consolas" w:eastAsia="Calibri" w:hAnsi="Consolas" w:cs="Consolas"/>
        </w:rPr>
      </w:pPr>
      <w:r w:rsidRPr="00872959">
        <w:rPr>
          <w:rFonts w:ascii="Consolas" w:eastAsia="Calibri" w:hAnsi="Consolas" w:cs="Consolas"/>
          <w:lang w:val="en-US"/>
        </w:rPr>
        <w:tab/>
      </w:r>
      <w:proofErr w:type="spellStart"/>
      <w:r w:rsidRPr="00872959">
        <w:rPr>
          <w:rFonts w:ascii="Consolas" w:eastAsia="Calibri" w:hAnsi="Consolas" w:cs="Consolas"/>
        </w:rPr>
        <w:t>return</w:t>
      </w:r>
      <w:proofErr w:type="spellEnd"/>
      <w:r w:rsidRPr="00872959">
        <w:rPr>
          <w:rFonts w:ascii="Consolas" w:eastAsia="Calibri" w:hAnsi="Consolas" w:cs="Consolas"/>
        </w:rPr>
        <w:t xml:space="preserve"> 0;</w:t>
      </w:r>
    </w:p>
    <w:p w:rsidR="00011E36" w:rsidRPr="00872959" w:rsidRDefault="00872959" w:rsidP="00872959">
      <w:pPr>
        <w:spacing w:line="360" w:lineRule="auto"/>
        <w:jc w:val="both"/>
        <w:rPr>
          <w:rFonts w:ascii="Consolas" w:eastAsia="PMingLiU" w:hAnsi="Consolas"/>
          <w:b/>
        </w:rPr>
      </w:pPr>
      <w:r w:rsidRPr="00872959">
        <w:rPr>
          <w:rFonts w:ascii="Consolas" w:eastAsia="Calibri" w:hAnsi="Consolas" w:cs="Consolas"/>
        </w:rPr>
        <w:t>}</w:t>
      </w:r>
    </w:p>
    <w:p w:rsidR="00011E36" w:rsidRDefault="00011E36" w:rsidP="00A03C9D">
      <w:pPr>
        <w:spacing w:line="360" w:lineRule="auto"/>
        <w:jc w:val="both"/>
        <w:rPr>
          <w:rFonts w:eastAsia="PMingLiU"/>
          <w:b/>
          <w:sz w:val="28"/>
          <w:szCs w:val="28"/>
        </w:rPr>
      </w:pPr>
    </w:p>
    <w:p w:rsidR="000C2566" w:rsidRDefault="000C2566" w:rsidP="00A03C9D">
      <w:pPr>
        <w:spacing w:line="360" w:lineRule="auto"/>
        <w:jc w:val="both"/>
        <w:rPr>
          <w:rFonts w:eastAsia="PMingLiU"/>
          <w:b/>
          <w:sz w:val="28"/>
          <w:szCs w:val="28"/>
        </w:rPr>
      </w:pPr>
    </w:p>
    <w:p w:rsidR="00D81E4A" w:rsidRDefault="00D81E4A" w:rsidP="00A03C9D">
      <w:pPr>
        <w:spacing w:line="360" w:lineRule="auto"/>
        <w:jc w:val="both"/>
        <w:rPr>
          <w:rFonts w:eastAsia="PMingLiU"/>
          <w:b/>
          <w:sz w:val="28"/>
          <w:szCs w:val="28"/>
        </w:rPr>
      </w:pPr>
    </w:p>
    <w:p w:rsidR="00A03C9D" w:rsidRDefault="00A03C9D" w:rsidP="00A03C9D">
      <w:pPr>
        <w:spacing w:line="360" w:lineRule="auto"/>
        <w:jc w:val="both"/>
        <w:rPr>
          <w:rFonts w:eastAsia="PMingLiU"/>
          <w:b/>
          <w:sz w:val="28"/>
          <w:szCs w:val="28"/>
        </w:rPr>
      </w:pPr>
      <w:r w:rsidRPr="00D86366">
        <w:rPr>
          <w:rFonts w:eastAsia="PMingLiU"/>
          <w:b/>
          <w:sz w:val="28"/>
          <w:szCs w:val="28"/>
        </w:rPr>
        <w:t>Результаты тестирования</w:t>
      </w:r>
    </w:p>
    <w:p w:rsidR="00011E36" w:rsidRDefault="009F2333" w:rsidP="00011E36">
      <w:pPr>
        <w:spacing w:line="360" w:lineRule="auto"/>
        <w:ind w:firstLine="709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Было </w:t>
      </w:r>
      <w:r w:rsidR="00011E36"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постро</w:t>
      </w: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ено</w:t>
      </w:r>
      <w:r w:rsidR="00011E36"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бинарное дерево, каждый узел которого хранит один символ — букву латинского алфавита ил</w:t>
      </w: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и цифру. Значение символа генерируе</w:t>
      </w:r>
      <w:r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тся</w:t>
      </w:r>
      <w:r w:rsidR="00011E36"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случайным образом при построении дерева.</w:t>
      </w:r>
    </w:p>
    <w:p w:rsidR="00011E36" w:rsidRDefault="00011E36" w:rsidP="00011E36">
      <w:pPr>
        <w:spacing w:line="360" w:lineRule="auto"/>
        <w:ind w:firstLine="709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После построения бинарного дерева </w:t>
      </w:r>
      <w:r w:rsidR="009F2333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выполняется</w:t>
      </w:r>
      <w:r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обход дер</w:t>
      </w: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ева всеми следующими способами:</w:t>
      </w:r>
    </w:p>
    <w:p w:rsidR="00011E36" w:rsidRDefault="00011E36" w:rsidP="00011E36">
      <w:pPr>
        <w:spacing w:line="360" w:lineRule="auto"/>
        <w:ind w:left="709" w:firstLine="709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- прямой обход - сверху вниз (префиксный);</w:t>
      </w:r>
    </w:p>
    <w:p w:rsidR="00011E36" w:rsidRDefault="00011E36" w:rsidP="00011E36">
      <w:pPr>
        <w:spacing w:line="360" w:lineRule="auto"/>
        <w:ind w:left="709" w:firstLine="709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- симметричный обход - слева направо (инфиксный);</w:t>
      </w:r>
    </w:p>
    <w:p w:rsidR="00011E36" w:rsidRDefault="00011E36" w:rsidP="00011E36">
      <w:pPr>
        <w:spacing w:line="360" w:lineRule="auto"/>
        <w:ind w:left="709" w:firstLine="709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- обратный обхо</w:t>
      </w: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д - снизу в</w:t>
      </w:r>
      <w:r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верх (постфиксный).</w:t>
      </w:r>
    </w:p>
    <w:p w:rsidR="00011E36" w:rsidRPr="00011E36" w:rsidRDefault="00011E36" w:rsidP="00011E36">
      <w:pPr>
        <w:spacing w:line="360" w:lineRule="auto"/>
        <w:ind w:firstLine="709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При обходе дерева выв</w:t>
      </w:r>
      <w:r w:rsidR="009F2333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одятся</w:t>
      </w:r>
      <w:r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в консоль символ</w:t>
      </w:r>
      <w:r w:rsidR="009F2333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ы</w:t>
      </w:r>
      <w:r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, значение ко</w:t>
      </w:r>
      <w:r w:rsidR="009F2333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торых</w:t>
      </w: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хранится в </w:t>
      </w:r>
      <w:r w:rsidR="009F2333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узлах дерева.</w:t>
      </w:r>
    </w:p>
    <w:p w:rsidR="00011E36" w:rsidRDefault="00011E36" w:rsidP="009F2333">
      <w:pPr>
        <w:spacing w:line="360" w:lineRule="auto"/>
        <w:ind w:firstLine="709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2E5B37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Количество узлов дерева и связи м</w:t>
      </w: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ежду ними — </w:t>
      </w:r>
      <w:r w:rsidR="00AF1F31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8</w:t>
      </w: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.</w:t>
      </w:r>
    </w:p>
    <w:p w:rsidR="00011E36" w:rsidRDefault="00011E36" w:rsidP="00A03C9D">
      <w:pPr>
        <w:spacing w:line="360" w:lineRule="auto"/>
        <w:jc w:val="both"/>
        <w:rPr>
          <w:rFonts w:eastAsia="PMingLiU"/>
          <w:b/>
          <w:sz w:val="28"/>
          <w:szCs w:val="28"/>
        </w:rPr>
      </w:pPr>
    </w:p>
    <w:p w:rsidR="00AF1F31" w:rsidRDefault="00AF1F31" w:rsidP="00A03C9D">
      <w:pPr>
        <w:spacing w:line="360" w:lineRule="auto"/>
        <w:jc w:val="both"/>
        <w:rPr>
          <w:rFonts w:eastAsia="PMingLiU"/>
          <w:b/>
          <w:sz w:val="28"/>
          <w:szCs w:val="28"/>
        </w:rPr>
      </w:pPr>
    </w:p>
    <w:p w:rsidR="009F2333" w:rsidRPr="009F2333" w:rsidRDefault="009F2333" w:rsidP="00A03C9D">
      <w:pPr>
        <w:spacing w:line="360" w:lineRule="auto"/>
        <w:jc w:val="both"/>
        <w:rPr>
          <w:rFonts w:asciiTheme="minorHAnsi" w:eastAsia="PMingLiU" w:hAnsiTheme="minorHAnsi" w:cstheme="minorHAnsi"/>
          <w:sz w:val="26"/>
          <w:szCs w:val="26"/>
        </w:rPr>
      </w:pPr>
      <w:r>
        <w:rPr>
          <w:rFonts w:asciiTheme="minorHAnsi" w:eastAsia="PMingLiU" w:hAnsiTheme="minorHAnsi" w:cstheme="minorHAnsi"/>
          <w:sz w:val="26"/>
          <w:szCs w:val="26"/>
        </w:rPr>
        <w:lastRenderedPageBreak/>
        <w:t>На рисунке 1 программа построила дерев</w:t>
      </w:r>
      <w:r w:rsidR="00AF1F31">
        <w:rPr>
          <w:rFonts w:asciiTheme="minorHAnsi" w:eastAsia="PMingLiU" w:hAnsiTheme="minorHAnsi" w:cstheme="minorHAnsi"/>
          <w:sz w:val="26"/>
          <w:szCs w:val="26"/>
        </w:rPr>
        <w:t>а и обходила тремя способами (Пре</w:t>
      </w:r>
      <w:r>
        <w:rPr>
          <w:rFonts w:asciiTheme="minorHAnsi" w:eastAsia="PMingLiU" w:hAnsiTheme="minorHAnsi" w:cstheme="minorHAnsi"/>
          <w:sz w:val="26"/>
          <w:szCs w:val="26"/>
        </w:rPr>
        <w:t>фикс, Инфикс, Постфикс).</w:t>
      </w:r>
    </w:p>
    <w:p w:rsidR="009F2333" w:rsidRDefault="00D445A5" w:rsidP="00AF1F31">
      <w:pPr>
        <w:spacing w:line="360" w:lineRule="auto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142240</wp:posOffset>
            </wp:positionV>
            <wp:extent cx="2990850" cy="1733550"/>
            <wp:effectExtent l="0" t="0" r="0" b="0"/>
            <wp:wrapSquare wrapText="bothSides"/>
            <wp:docPr id="39" name="Рисунок 39" descr="C:\Users\Arthur\AppData\Local\Microsoft\Windows\INetCache\Content.Word\Снимок экрана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hur\AppData\Local\Microsoft\Windows\INetCache\Content.Word\Снимок экрана (1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F31" w:rsidRDefault="009F2333" w:rsidP="009F2333">
      <w:pPr>
        <w:tabs>
          <w:tab w:val="left" w:pos="6435"/>
        </w:tabs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                                          </w:t>
      </w:r>
    </w:p>
    <w:p w:rsidR="00AF1F31" w:rsidRDefault="00AF1F31" w:rsidP="009F2333">
      <w:pPr>
        <w:tabs>
          <w:tab w:val="left" w:pos="6435"/>
        </w:tabs>
        <w:jc w:val="center"/>
        <w:rPr>
          <w:rFonts w:asciiTheme="minorHAnsi" w:hAnsiTheme="minorHAnsi" w:cstheme="minorHAnsi"/>
          <w:sz w:val="26"/>
          <w:szCs w:val="26"/>
        </w:rPr>
      </w:pPr>
    </w:p>
    <w:p w:rsidR="00AF1F31" w:rsidRDefault="00AF1F31" w:rsidP="009F2333">
      <w:pPr>
        <w:tabs>
          <w:tab w:val="left" w:pos="6435"/>
        </w:tabs>
        <w:jc w:val="center"/>
        <w:rPr>
          <w:rFonts w:asciiTheme="minorHAnsi" w:hAnsiTheme="minorHAnsi" w:cstheme="minorHAnsi"/>
          <w:sz w:val="26"/>
          <w:szCs w:val="26"/>
        </w:rPr>
      </w:pPr>
    </w:p>
    <w:p w:rsidR="00AF1F31" w:rsidRDefault="00AF1F31" w:rsidP="009F2333">
      <w:pPr>
        <w:tabs>
          <w:tab w:val="left" w:pos="6435"/>
        </w:tabs>
        <w:jc w:val="center"/>
        <w:rPr>
          <w:rFonts w:asciiTheme="minorHAnsi" w:hAnsiTheme="minorHAnsi" w:cstheme="minorHAnsi"/>
          <w:sz w:val="26"/>
          <w:szCs w:val="26"/>
        </w:rPr>
      </w:pPr>
    </w:p>
    <w:p w:rsidR="00AF1F31" w:rsidRDefault="00AF1F31" w:rsidP="009F2333">
      <w:pPr>
        <w:tabs>
          <w:tab w:val="left" w:pos="6435"/>
        </w:tabs>
        <w:jc w:val="center"/>
        <w:rPr>
          <w:rFonts w:asciiTheme="minorHAnsi" w:hAnsiTheme="minorHAnsi" w:cstheme="minorHAnsi"/>
          <w:sz w:val="26"/>
          <w:szCs w:val="26"/>
        </w:rPr>
      </w:pPr>
    </w:p>
    <w:p w:rsidR="00AF1F31" w:rsidRDefault="00AF1F31" w:rsidP="009F2333">
      <w:pPr>
        <w:tabs>
          <w:tab w:val="left" w:pos="6435"/>
        </w:tabs>
        <w:jc w:val="center"/>
        <w:rPr>
          <w:rFonts w:asciiTheme="minorHAnsi" w:hAnsiTheme="minorHAnsi" w:cstheme="minorHAnsi"/>
          <w:sz w:val="26"/>
          <w:szCs w:val="26"/>
        </w:rPr>
      </w:pPr>
    </w:p>
    <w:p w:rsidR="00AF1F31" w:rsidRDefault="00AF1F31" w:rsidP="009F2333">
      <w:pPr>
        <w:tabs>
          <w:tab w:val="left" w:pos="6435"/>
        </w:tabs>
        <w:jc w:val="center"/>
        <w:rPr>
          <w:rFonts w:asciiTheme="minorHAnsi" w:hAnsiTheme="minorHAnsi" w:cstheme="minorHAnsi"/>
          <w:sz w:val="26"/>
          <w:szCs w:val="26"/>
        </w:rPr>
      </w:pPr>
    </w:p>
    <w:p w:rsidR="00D445A5" w:rsidRDefault="00D445A5" w:rsidP="00AF1F31">
      <w:pPr>
        <w:tabs>
          <w:tab w:val="left" w:pos="6435"/>
        </w:tabs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                                       </w:t>
      </w:r>
    </w:p>
    <w:p w:rsidR="00A03C9D" w:rsidRPr="009F2333" w:rsidRDefault="00D445A5" w:rsidP="00AF1F31">
      <w:pPr>
        <w:tabs>
          <w:tab w:val="left" w:pos="6435"/>
        </w:tabs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                                      </w:t>
      </w:r>
      <w:r w:rsidR="009F2333">
        <w:rPr>
          <w:rFonts w:asciiTheme="minorHAnsi" w:hAnsiTheme="minorHAnsi" w:cstheme="minorHAnsi"/>
          <w:sz w:val="26"/>
          <w:szCs w:val="26"/>
        </w:rPr>
        <w:t>рисунок 1</w:t>
      </w:r>
    </w:p>
    <w:sectPr w:rsidR="00A03C9D" w:rsidRPr="009F2333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5F1" w:rsidRDefault="00D755F1" w:rsidP="0098338E">
      <w:r>
        <w:separator/>
      </w:r>
    </w:p>
  </w:endnote>
  <w:endnote w:type="continuationSeparator" w:id="0">
    <w:p w:rsidR="00D755F1" w:rsidRDefault="00D755F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0C2566">
      <w:rPr>
        <w:noProof/>
      </w:rPr>
      <w:t>6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5F1" w:rsidRDefault="00D755F1" w:rsidP="0098338E">
      <w:r>
        <w:separator/>
      </w:r>
    </w:p>
  </w:footnote>
  <w:footnote w:type="continuationSeparator" w:id="0">
    <w:p w:rsidR="00D755F1" w:rsidRDefault="00D755F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88"/>
    <w:rsid w:val="0000124D"/>
    <w:rsid w:val="00002545"/>
    <w:rsid w:val="0000316A"/>
    <w:rsid w:val="0000422A"/>
    <w:rsid w:val="00005330"/>
    <w:rsid w:val="00005391"/>
    <w:rsid w:val="000055CC"/>
    <w:rsid w:val="0000610B"/>
    <w:rsid w:val="000103B7"/>
    <w:rsid w:val="00010AD2"/>
    <w:rsid w:val="00011778"/>
    <w:rsid w:val="00011E36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566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A6B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610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386B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436F"/>
    <w:rsid w:val="002D5D9F"/>
    <w:rsid w:val="002D6095"/>
    <w:rsid w:val="002D6336"/>
    <w:rsid w:val="002D72A8"/>
    <w:rsid w:val="002E2E79"/>
    <w:rsid w:val="002E42D2"/>
    <w:rsid w:val="002E5B37"/>
    <w:rsid w:val="002F0969"/>
    <w:rsid w:val="002F0C0B"/>
    <w:rsid w:val="002F3463"/>
    <w:rsid w:val="002F3BE0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F78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3B30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4715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9F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1D5C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772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68BB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3EF6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959"/>
    <w:rsid w:val="00875259"/>
    <w:rsid w:val="008754BC"/>
    <w:rsid w:val="00875C95"/>
    <w:rsid w:val="0087717D"/>
    <w:rsid w:val="00877B52"/>
    <w:rsid w:val="00877BA4"/>
    <w:rsid w:val="008803C1"/>
    <w:rsid w:val="0088083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333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3C9D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F31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14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936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EA6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45A5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505A"/>
    <w:rsid w:val="00D67768"/>
    <w:rsid w:val="00D70484"/>
    <w:rsid w:val="00D745DD"/>
    <w:rsid w:val="00D755F1"/>
    <w:rsid w:val="00D778C3"/>
    <w:rsid w:val="00D8090D"/>
    <w:rsid w:val="00D81E4A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51E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888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45979BD"/>
  <w15:chartTrackingRefBased/>
  <w15:docId w15:val="{04A28E6F-9499-40C6-89B6-A30865D4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ur\Documents\&#1053;&#1072;&#1089;&#1090;&#1088;&#1072;&#1080;&#1074;&#1072;&#1077;&#1084;&#1099;&#1077;%20&#1096;&#1072;&#1073;&#1083;&#1086;&#1085;&#1099;%20Office\&#1064;&#1072;&#1073;&#1083;&#1086;&#1085;%20(&#1055;&#1088;&#1086;&#1075;.-&#1077;)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817CB-F280-48EC-A4E8-0D06B166D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(Прог.-е).dotm</Template>
  <TotalTime>252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Arthur Nersisyan</dc:creator>
  <cp:keywords/>
  <cp:lastModifiedBy>Arthur Nersisyan</cp:lastModifiedBy>
  <cp:revision>17</cp:revision>
  <cp:lastPrinted>2015-07-17T09:06:00Z</cp:lastPrinted>
  <dcterms:created xsi:type="dcterms:W3CDTF">2017-05-07T13:40:00Z</dcterms:created>
  <dcterms:modified xsi:type="dcterms:W3CDTF">2017-05-16T19:54:00Z</dcterms:modified>
</cp:coreProperties>
</file>