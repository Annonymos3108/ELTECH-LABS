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00316A" w:rsidRPr="0000316A">
        <w:rPr>
          <w:b/>
          <w:sz w:val="28"/>
          <w:szCs w:val="28"/>
        </w:rPr>
        <w:t>Информационной безопасности</w:t>
      </w:r>
      <w:bookmarkStart w:id="0" w:name="_GoBack"/>
      <w:bookmarkEnd w:id="0"/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Pr="00446384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B27337" w:rsidRPr="0000316A">
        <w:rPr>
          <w:b/>
          <w:sz w:val="28"/>
          <w:szCs w:val="28"/>
        </w:rPr>
        <w:t>№</w:t>
      </w:r>
      <w:r w:rsidR="00446384">
        <w:rPr>
          <w:b/>
          <w:sz w:val="28"/>
          <w:szCs w:val="28"/>
        </w:rPr>
        <w:t>3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00316A" w:rsidRPr="0000316A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A34642" w:rsidRDefault="00905D49" w:rsidP="006952CF">
      <w:pPr>
        <w:spacing w:line="360" w:lineRule="auto"/>
        <w:ind w:right="849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proofErr w:type="gramStart"/>
      <w:r w:rsidR="006952CF">
        <w:rPr>
          <w:b/>
          <w:color w:val="000000"/>
          <w:sz w:val="28"/>
          <w:szCs w:val="28"/>
        </w:rPr>
        <w:t>Генератор паролей</w:t>
      </w:r>
      <w:proofErr w:type="gramEnd"/>
      <w:r w:rsidR="006952CF">
        <w:rPr>
          <w:b/>
          <w:color w:val="000000"/>
          <w:sz w:val="28"/>
          <w:szCs w:val="28"/>
        </w:rPr>
        <w:t xml:space="preserve"> использующий циклический список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0316A" w:rsidRPr="00BE4534" w:rsidRDefault="0000316A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65"/>
        <w:gridCol w:w="2440"/>
        <w:gridCol w:w="2709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7F6E90" w:rsidP="0000316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00316A">
              <w:rPr>
                <w:color w:val="FF0000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00316A" w:rsidRPr="0000316A">
              <w:rPr>
                <w:sz w:val="28"/>
                <w:szCs w:val="28"/>
              </w:rPr>
              <w:t>6361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A4BCC" w:rsidRDefault="0000316A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Нерсисян А.</w:t>
            </w:r>
          </w:p>
        </w:tc>
      </w:tr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A4BCC" w:rsidRDefault="0000316A" w:rsidP="000031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Халиуллин Р.А.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00316A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00316A">
        <w:rPr>
          <w:bCs/>
          <w:sz w:val="28"/>
          <w:szCs w:val="28"/>
        </w:rPr>
        <w:t>201</w:t>
      </w:r>
      <w:r w:rsidR="0000316A" w:rsidRPr="0000316A">
        <w:rPr>
          <w:bCs/>
          <w:sz w:val="28"/>
          <w:szCs w:val="28"/>
        </w:rPr>
        <w:t>7</w:t>
      </w:r>
    </w:p>
    <w:p w:rsidR="00446384" w:rsidRPr="00D86366" w:rsidRDefault="00446384" w:rsidP="00446384">
      <w:pPr>
        <w:spacing w:line="360" w:lineRule="auto"/>
        <w:rPr>
          <w:b/>
          <w:sz w:val="28"/>
          <w:szCs w:val="28"/>
        </w:rPr>
      </w:pPr>
      <w:r w:rsidRPr="00D86366">
        <w:rPr>
          <w:b/>
          <w:sz w:val="28"/>
          <w:szCs w:val="28"/>
        </w:rPr>
        <w:lastRenderedPageBreak/>
        <w:t>Постановка задачи</w:t>
      </w:r>
    </w:p>
    <w:p w:rsidR="00446384" w:rsidRDefault="00446384" w:rsidP="00446384">
      <w:pPr>
        <w:spacing w:line="360" w:lineRule="auto"/>
        <w:rPr>
          <w:sz w:val="28"/>
          <w:szCs w:val="28"/>
        </w:rPr>
      </w:pPr>
    </w:p>
    <w:p w:rsidR="00446384" w:rsidRPr="00EC5BBE" w:rsidRDefault="00446384" w:rsidP="00446384">
      <w:pPr>
        <w:spacing w:line="360" w:lineRule="auto"/>
        <w:rPr>
          <w:sz w:val="28"/>
          <w:szCs w:val="28"/>
        </w:rPr>
      </w:pPr>
      <w:r w:rsidRPr="00446384">
        <w:rPr>
          <w:sz w:val="28"/>
          <w:szCs w:val="28"/>
        </w:rPr>
        <w:t xml:space="preserve">   </w:t>
      </w:r>
      <w:r w:rsidRPr="006952CF">
        <w:rPr>
          <w:szCs w:val="28"/>
        </w:rPr>
        <w:t xml:space="preserve">Реализовать генератор пароля, использующий циклический список для хранения созданного пароля. Необходимо создать двусвязный циклический список, в котором каждый элемент списка будет содержать один символ пароля и два указателя на предыдущий и следующий элементы списка. Циклическим называют список, в котором последний элемент указывает на первый, а первый – на последний. </w:t>
      </w:r>
    </w:p>
    <w:p w:rsidR="00446384" w:rsidRPr="00EC5BBE" w:rsidRDefault="00446384" w:rsidP="00446384">
      <w:pPr>
        <w:spacing w:line="360" w:lineRule="auto"/>
        <w:ind w:left="-993" w:firstLine="709"/>
        <w:rPr>
          <w:sz w:val="28"/>
          <w:szCs w:val="28"/>
        </w:rPr>
      </w:pPr>
    </w:p>
    <w:p w:rsidR="00446384" w:rsidRPr="00D86366" w:rsidRDefault="00446384" w:rsidP="00446384">
      <w:pPr>
        <w:spacing w:line="360" w:lineRule="auto"/>
        <w:rPr>
          <w:b/>
          <w:sz w:val="28"/>
          <w:szCs w:val="28"/>
          <w:lang w:val="en-US"/>
        </w:rPr>
      </w:pPr>
      <w:r w:rsidRPr="00D86366">
        <w:rPr>
          <w:b/>
          <w:sz w:val="28"/>
          <w:szCs w:val="28"/>
        </w:rPr>
        <w:t>Исходный</w:t>
      </w:r>
      <w:r w:rsidRPr="00D86366">
        <w:rPr>
          <w:b/>
          <w:sz w:val="28"/>
          <w:szCs w:val="28"/>
          <w:lang w:val="en-US"/>
        </w:rPr>
        <w:t xml:space="preserve"> </w:t>
      </w:r>
      <w:r w:rsidRPr="00D86366">
        <w:rPr>
          <w:b/>
          <w:sz w:val="28"/>
          <w:szCs w:val="28"/>
        </w:rPr>
        <w:t>код</w:t>
      </w:r>
    </w:p>
    <w:p w:rsidR="00446384" w:rsidRDefault="00446384" w:rsidP="00446384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  <w:r w:rsidRPr="00446384">
        <w:rPr>
          <w:rFonts w:ascii="PT Mono" w:eastAsia="Calibri" w:hAnsi="PT Mono" w:cs="Consolas"/>
          <w:sz w:val="22"/>
          <w:szCs w:val="22"/>
          <w:lang w:val="en-US"/>
        </w:rPr>
        <w:t>#include &lt;</w:t>
      </w:r>
      <w:proofErr w:type="spellStart"/>
      <w:r w:rsidRPr="00446384">
        <w:rPr>
          <w:rFonts w:ascii="PT Mono" w:eastAsia="Calibri" w:hAnsi="PT Mono" w:cs="Consolas"/>
          <w:sz w:val="22"/>
          <w:szCs w:val="22"/>
          <w:lang w:val="en-US"/>
        </w:rPr>
        <w:t>iostream</w:t>
      </w:r>
      <w:proofErr w:type="spellEnd"/>
      <w:r w:rsidRPr="00446384">
        <w:rPr>
          <w:rFonts w:ascii="PT Mono" w:eastAsia="Calibri" w:hAnsi="PT Mono" w:cs="Consolas"/>
          <w:sz w:val="22"/>
          <w:szCs w:val="22"/>
          <w:lang w:val="en-US"/>
        </w:rPr>
        <w:t>&gt;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  <w:r w:rsidRPr="00446384">
        <w:rPr>
          <w:rFonts w:ascii="PT Mono" w:eastAsia="Calibri" w:hAnsi="PT Mono" w:cs="Consolas"/>
          <w:sz w:val="22"/>
          <w:szCs w:val="22"/>
          <w:lang w:val="en-US"/>
        </w:rPr>
        <w:t>#include &lt;</w:t>
      </w:r>
      <w:proofErr w:type="spellStart"/>
      <w:r w:rsidRPr="00446384">
        <w:rPr>
          <w:rFonts w:ascii="PT Mono" w:eastAsia="Calibri" w:hAnsi="PT Mono" w:cs="Consolas"/>
          <w:sz w:val="22"/>
          <w:szCs w:val="22"/>
          <w:lang w:val="en-US"/>
        </w:rPr>
        <w:t>time.h</w:t>
      </w:r>
      <w:proofErr w:type="spellEnd"/>
      <w:r w:rsidRPr="00446384">
        <w:rPr>
          <w:rFonts w:ascii="PT Mono" w:eastAsia="Calibri" w:hAnsi="PT Mono" w:cs="Consolas"/>
          <w:sz w:val="22"/>
          <w:szCs w:val="22"/>
          <w:lang w:val="en-US"/>
        </w:rPr>
        <w:t>&gt;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  <w:proofErr w:type="gramStart"/>
      <w:r w:rsidRPr="00446384">
        <w:rPr>
          <w:rFonts w:ascii="PT Mono" w:eastAsia="Calibri" w:hAnsi="PT Mono" w:cs="Consolas"/>
          <w:sz w:val="22"/>
          <w:szCs w:val="22"/>
          <w:lang w:val="en-US"/>
        </w:rPr>
        <w:t>using</w:t>
      </w:r>
      <w:proofErr w:type="gramEnd"/>
      <w:r w:rsidRPr="00446384">
        <w:rPr>
          <w:rFonts w:ascii="PT Mono" w:eastAsia="Calibri" w:hAnsi="PT Mono" w:cs="Consolas"/>
          <w:sz w:val="22"/>
          <w:szCs w:val="22"/>
          <w:lang w:val="en-US"/>
        </w:rPr>
        <w:t xml:space="preserve"> namespace </w:t>
      </w:r>
      <w:proofErr w:type="spellStart"/>
      <w:r w:rsidRPr="00446384">
        <w:rPr>
          <w:rFonts w:ascii="PT Mono" w:eastAsia="Calibri" w:hAnsi="PT Mono" w:cs="Consolas"/>
          <w:sz w:val="22"/>
          <w:szCs w:val="22"/>
          <w:lang w:val="en-US"/>
        </w:rPr>
        <w:t>std</w:t>
      </w:r>
      <w:proofErr w:type="spellEnd"/>
      <w:r w:rsidRPr="00446384">
        <w:rPr>
          <w:rFonts w:ascii="PT Mono" w:eastAsia="Calibri" w:hAnsi="PT Mono" w:cs="Consolas"/>
          <w:sz w:val="22"/>
          <w:szCs w:val="22"/>
          <w:lang w:val="en-US"/>
        </w:rPr>
        <w:t>;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  <w:proofErr w:type="spellStart"/>
      <w:proofErr w:type="gramStart"/>
      <w:r w:rsidRPr="00446384">
        <w:rPr>
          <w:rFonts w:ascii="PT Mono" w:eastAsia="Calibri" w:hAnsi="PT Mono" w:cs="Consolas"/>
          <w:sz w:val="22"/>
          <w:szCs w:val="22"/>
          <w:lang w:val="en-US"/>
        </w:rPr>
        <w:t>struct</w:t>
      </w:r>
      <w:proofErr w:type="spellEnd"/>
      <w:proofErr w:type="gramEnd"/>
      <w:r w:rsidRPr="00446384">
        <w:rPr>
          <w:rFonts w:ascii="PT Mono" w:eastAsia="Calibri" w:hAnsi="PT Mono" w:cs="Consolas"/>
          <w:sz w:val="22"/>
          <w:szCs w:val="22"/>
          <w:lang w:val="en-US"/>
        </w:rPr>
        <w:t xml:space="preserve"> Node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  <w:r w:rsidRPr="00446384">
        <w:rPr>
          <w:rFonts w:ascii="PT Mono" w:eastAsia="Calibri" w:hAnsi="PT Mono" w:cs="Consolas"/>
          <w:sz w:val="22"/>
          <w:szCs w:val="22"/>
          <w:lang w:val="en-US"/>
        </w:rPr>
        <w:t>{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</w:r>
      <w:proofErr w:type="gramStart"/>
      <w:r w:rsidRPr="00446384">
        <w:rPr>
          <w:rFonts w:ascii="PT Mono" w:eastAsia="Calibri" w:hAnsi="PT Mono" w:cs="Consolas"/>
          <w:sz w:val="22"/>
          <w:szCs w:val="22"/>
          <w:lang w:val="en-US"/>
        </w:rPr>
        <w:t>char</w:t>
      </w:r>
      <w:proofErr w:type="gramEnd"/>
      <w:r w:rsidRPr="00446384">
        <w:rPr>
          <w:rFonts w:ascii="PT Mono" w:eastAsia="Calibri" w:hAnsi="PT Mono" w:cs="Consolas"/>
          <w:sz w:val="22"/>
          <w:szCs w:val="22"/>
          <w:lang w:val="en-US"/>
        </w:rPr>
        <w:t xml:space="preserve"> info;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  <w:t>Node* next;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  <w:t xml:space="preserve">Node* </w:t>
      </w:r>
      <w:proofErr w:type="spellStart"/>
      <w:r w:rsidRPr="00446384">
        <w:rPr>
          <w:rFonts w:ascii="PT Mono" w:eastAsia="Calibri" w:hAnsi="PT Mono" w:cs="Consolas"/>
          <w:sz w:val="22"/>
          <w:szCs w:val="22"/>
          <w:lang w:val="en-US"/>
        </w:rPr>
        <w:t>prev</w:t>
      </w:r>
      <w:proofErr w:type="spellEnd"/>
      <w:r w:rsidRPr="00446384">
        <w:rPr>
          <w:rFonts w:ascii="PT Mono" w:eastAsia="Calibri" w:hAnsi="PT Mono" w:cs="Consolas"/>
          <w:sz w:val="22"/>
          <w:szCs w:val="22"/>
          <w:lang w:val="en-US"/>
        </w:rPr>
        <w:t>;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  <w:r w:rsidRPr="00446384">
        <w:rPr>
          <w:rFonts w:ascii="PT Mono" w:eastAsia="Calibri" w:hAnsi="PT Mono" w:cs="Consolas"/>
          <w:sz w:val="22"/>
          <w:szCs w:val="22"/>
          <w:lang w:val="en-US"/>
        </w:rPr>
        <w:t>};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  <w:proofErr w:type="spellStart"/>
      <w:proofErr w:type="gramStart"/>
      <w:r w:rsidRPr="00446384">
        <w:rPr>
          <w:rFonts w:ascii="PT Mono" w:eastAsia="Calibri" w:hAnsi="PT Mono" w:cs="Consolas"/>
          <w:sz w:val="22"/>
          <w:szCs w:val="22"/>
          <w:lang w:val="en-US"/>
        </w:rPr>
        <w:t>int</w:t>
      </w:r>
      <w:proofErr w:type="spellEnd"/>
      <w:proofErr w:type="gramEnd"/>
      <w:r w:rsidRPr="00446384">
        <w:rPr>
          <w:rFonts w:ascii="PT Mono" w:eastAsia="Calibri" w:hAnsi="PT Mono" w:cs="Consolas"/>
          <w:sz w:val="22"/>
          <w:szCs w:val="22"/>
          <w:lang w:val="en-US"/>
        </w:rPr>
        <w:t xml:space="preserve"> main()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  <w:r w:rsidRPr="00446384">
        <w:rPr>
          <w:rFonts w:ascii="PT Mono" w:eastAsia="Calibri" w:hAnsi="PT Mono" w:cs="Consolas"/>
          <w:sz w:val="22"/>
          <w:szCs w:val="22"/>
          <w:lang w:val="en-US"/>
        </w:rPr>
        <w:t>{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</w:r>
      <w:proofErr w:type="spellStart"/>
      <w:proofErr w:type="gramStart"/>
      <w:r w:rsidRPr="00446384">
        <w:rPr>
          <w:rFonts w:ascii="PT Mono" w:eastAsia="Calibri" w:hAnsi="PT Mono" w:cs="Consolas"/>
          <w:sz w:val="22"/>
          <w:szCs w:val="22"/>
          <w:lang w:val="en-US"/>
        </w:rPr>
        <w:t>srand</w:t>
      </w:r>
      <w:proofErr w:type="spellEnd"/>
      <w:r w:rsidRPr="00446384">
        <w:rPr>
          <w:rFonts w:ascii="PT Mono" w:eastAsia="Calibri" w:hAnsi="PT Mono" w:cs="Consolas"/>
          <w:sz w:val="22"/>
          <w:szCs w:val="22"/>
          <w:lang w:val="en-US"/>
        </w:rPr>
        <w:t>(</w:t>
      </w:r>
      <w:proofErr w:type="gramEnd"/>
      <w:r w:rsidRPr="00446384">
        <w:rPr>
          <w:rFonts w:ascii="PT Mono" w:eastAsia="Calibri" w:hAnsi="PT Mono" w:cs="Consolas"/>
          <w:sz w:val="22"/>
          <w:szCs w:val="22"/>
          <w:lang w:val="en-US"/>
        </w:rPr>
        <w:t>time(NULL));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</w:r>
      <w:proofErr w:type="spellStart"/>
      <w:proofErr w:type="gramStart"/>
      <w:r w:rsidRPr="00446384">
        <w:rPr>
          <w:rFonts w:ascii="PT Mono" w:eastAsia="Calibri" w:hAnsi="PT Mono" w:cs="Consolas"/>
          <w:sz w:val="22"/>
          <w:szCs w:val="22"/>
          <w:lang w:val="en-US"/>
        </w:rPr>
        <w:t>int</w:t>
      </w:r>
      <w:proofErr w:type="spellEnd"/>
      <w:proofErr w:type="gramEnd"/>
      <w:r w:rsidRPr="00446384">
        <w:rPr>
          <w:rFonts w:ascii="PT Mono" w:eastAsia="Calibri" w:hAnsi="PT Mono" w:cs="Consolas"/>
          <w:sz w:val="22"/>
          <w:szCs w:val="22"/>
          <w:lang w:val="en-US"/>
        </w:rPr>
        <w:t xml:space="preserve"> </w:t>
      </w:r>
      <w:proofErr w:type="spellStart"/>
      <w:r w:rsidRPr="00446384">
        <w:rPr>
          <w:rFonts w:ascii="PT Mono" w:eastAsia="Calibri" w:hAnsi="PT Mono" w:cs="Consolas"/>
          <w:sz w:val="22"/>
          <w:szCs w:val="22"/>
          <w:lang w:val="en-US"/>
        </w:rPr>
        <w:t>num</w:t>
      </w:r>
      <w:proofErr w:type="spellEnd"/>
      <w:r w:rsidRPr="00446384">
        <w:rPr>
          <w:rFonts w:ascii="PT Mono" w:eastAsia="Calibri" w:hAnsi="PT Mono" w:cs="Consolas"/>
          <w:sz w:val="22"/>
          <w:szCs w:val="22"/>
          <w:lang w:val="en-US"/>
        </w:rPr>
        <w:t xml:space="preserve"> = 0, </w:t>
      </w:r>
      <w:proofErr w:type="spellStart"/>
      <w:r w:rsidRPr="00446384">
        <w:rPr>
          <w:rFonts w:ascii="PT Mono" w:eastAsia="Calibri" w:hAnsi="PT Mono" w:cs="Consolas"/>
          <w:sz w:val="22"/>
          <w:szCs w:val="22"/>
          <w:lang w:val="en-US"/>
        </w:rPr>
        <w:t>i</w:t>
      </w:r>
      <w:proofErr w:type="spellEnd"/>
      <w:r w:rsidRPr="00446384">
        <w:rPr>
          <w:rFonts w:ascii="PT Mono" w:eastAsia="Calibri" w:hAnsi="PT Mono" w:cs="Consolas"/>
          <w:sz w:val="22"/>
          <w:szCs w:val="22"/>
          <w:lang w:val="en-US"/>
        </w:rPr>
        <w:t xml:space="preserve"> = 0;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</w:r>
      <w:proofErr w:type="spellStart"/>
      <w:proofErr w:type="gramStart"/>
      <w:r w:rsidRPr="00446384">
        <w:rPr>
          <w:rFonts w:ascii="PT Mono" w:eastAsia="Calibri" w:hAnsi="PT Mono" w:cs="Consolas"/>
          <w:sz w:val="22"/>
          <w:szCs w:val="22"/>
          <w:lang w:val="en-US"/>
        </w:rPr>
        <w:t>printf</w:t>
      </w:r>
      <w:proofErr w:type="spellEnd"/>
      <w:proofErr w:type="gramEnd"/>
      <w:r w:rsidRPr="00446384">
        <w:rPr>
          <w:rFonts w:ascii="PT Mono" w:eastAsia="Calibri" w:hAnsi="PT Mono" w:cs="Consolas"/>
          <w:sz w:val="22"/>
          <w:szCs w:val="22"/>
          <w:lang w:val="en-US"/>
        </w:rPr>
        <w:t xml:space="preserve"> ("Enter password length:</w:t>
      </w:r>
      <w:r w:rsidR="005F6FCD">
        <w:rPr>
          <w:rFonts w:ascii="PT Mono" w:eastAsia="Calibri" w:hAnsi="PT Mono" w:cs="Consolas"/>
          <w:sz w:val="22"/>
          <w:szCs w:val="22"/>
          <w:lang w:val="en-US"/>
        </w:rPr>
        <w:t xml:space="preserve"> </w:t>
      </w:r>
      <w:r w:rsidRPr="00446384">
        <w:rPr>
          <w:rFonts w:ascii="PT Mono" w:eastAsia="Calibri" w:hAnsi="PT Mono" w:cs="Consolas"/>
          <w:sz w:val="22"/>
          <w:szCs w:val="22"/>
          <w:lang w:val="en-US"/>
        </w:rPr>
        <w:t>");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</w:r>
      <w:proofErr w:type="spellStart"/>
      <w:proofErr w:type="gramStart"/>
      <w:r w:rsidRPr="00446384">
        <w:rPr>
          <w:rFonts w:ascii="PT Mono" w:eastAsia="Calibri" w:hAnsi="PT Mono" w:cs="Consolas"/>
          <w:sz w:val="22"/>
          <w:szCs w:val="22"/>
          <w:lang w:val="en-US"/>
        </w:rPr>
        <w:t>cin</w:t>
      </w:r>
      <w:proofErr w:type="spellEnd"/>
      <w:proofErr w:type="gramEnd"/>
      <w:r w:rsidRPr="00446384">
        <w:rPr>
          <w:rFonts w:ascii="PT Mono" w:eastAsia="Calibri" w:hAnsi="PT Mono" w:cs="Consolas"/>
          <w:sz w:val="22"/>
          <w:szCs w:val="22"/>
          <w:lang w:val="en-US"/>
        </w:rPr>
        <w:t xml:space="preserve"> &gt;&gt; </w:t>
      </w:r>
      <w:proofErr w:type="spellStart"/>
      <w:r w:rsidRPr="00446384">
        <w:rPr>
          <w:rFonts w:ascii="PT Mono" w:eastAsia="Calibri" w:hAnsi="PT Mono" w:cs="Consolas"/>
          <w:sz w:val="22"/>
          <w:szCs w:val="22"/>
          <w:lang w:val="en-US"/>
        </w:rPr>
        <w:t>num</w:t>
      </w:r>
      <w:proofErr w:type="spellEnd"/>
      <w:r w:rsidRPr="00446384">
        <w:rPr>
          <w:rFonts w:ascii="PT Mono" w:eastAsia="Calibri" w:hAnsi="PT Mono" w:cs="Consolas"/>
          <w:sz w:val="22"/>
          <w:szCs w:val="22"/>
          <w:lang w:val="en-US"/>
        </w:rPr>
        <w:t xml:space="preserve">; // </w:t>
      </w:r>
      <w:r w:rsidRPr="00446384">
        <w:rPr>
          <w:rFonts w:ascii="PT Mono" w:eastAsia="Calibri" w:hAnsi="PT Mono" w:cs="Consolas"/>
          <w:sz w:val="22"/>
          <w:szCs w:val="22"/>
        </w:rPr>
        <w:t>получение</w:t>
      </w:r>
      <w:r w:rsidRPr="00446384">
        <w:rPr>
          <w:rFonts w:ascii="PT Mono" w:eastAsia="Calibri" w:hAnsi="PT Mono" w:cs="Consolas"/>
          <w:sz w:val="22"/>
          <w:szCs w:val="22"/>
          <w:lang w:val="en-US"/>
        </w:rPr>
        <w:t xml:space="preserve"> </w:t>
      </w:r>
      <w:r w:rsidRPr="00446384">
        <w:rPr>
          <w:rFonts w:ascii="PT Mono" w:eastAsia="Calibri" w:hAnsi="PT Mono" w:cs="Consolas"/>
          <w:sz w:val="22"/>
          <w:szCs w:val="22"/>
        </w:rPr>
        <w:t>длины</w:t>
      </w:r>
      <w:r w:rsidRPr="00446384">
        <w:rPr>
          <w:rFonts w:ascii="PT Mono" w:eastAsia="Calibri" w:hAnsi="PT Mono" w:cs="Consolas"/>
          <w:sz w:val="22"/>
          <w:szCs w:val="22"/>
          <w:lang w:val="en-US"/>
        </w:rPr>
        <w:t xml:space="preserve"> </w:t>
      </w:r>
      <w:r w:rsidRPr="00446384">
        <w:rPr>
          <w:rFonts w:ascii="PT Mono" w:eastAsia="Calibri" w:hAnsi="PT Mono" w:cs="Consolas"/>
          <w:sz w:val="22"/>
          <w:szCs w:val="22"/>
        </w:rPr>
        <w:t>пароля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  <w:t>Node *top, *back, *p, *f;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</w:r>
      <w:proofErr w:type="gramStart"/>
      <w:r w:rsidRPr="00446384">
        <w:rPr>
          <w:rFonts w:ascii="PT Mono" w:eastAsia="Calibri" w:hAnsi="PT Mono" w:cs="Consolas"/>
          <w:sz w:val="22"/>
          <w:szCs w:val="22"/>
          <w:lang w:val="en-US"/>
        </w:rPr>
        <w:t>top</w:t>
      </w:r>
      <w:proofErr w:type="gramEnd"/>
      <w:r w:rsidRPr="00446384">
        <w:rPr>
          <w:rFonts w:ascii="PT Mono" w:eastAsia="Calibri" w:hAnsi="PT Mono" w:cs="Consolas"/>
          <w:sz w:val="22"/>
          <w:szCs w:val="22"/>
          <w:lang w:val="en-US"/>
        </w:rPr>
        <w:t xml:space="preserve"> = new Node;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  <w:t>p = top;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</w:r>
      <w:proofErr w:type="gramStart"/>
      <w:r w:rsidRPr="00446384">
        <w:rPr>
          <w:rFonts w:ascii="PT Mono" w:eastAsia="Calibri" w:hAnsi="PT Mono" w:cs="Consolas"/>
          <w:sz w:val="22"/>
          <w:szCs w:val="22"/>
          <w:lang w:val="en-US"/>
        </w:rPr>
        <w:t>while</w:t>
      </w:r>
      <w:proofErr w:type="gramEnd"/>
      <w:r w:rsidRPr="00446384">
        <w:rPr>
          <w:rFonts w:ascii="PT Mono" w:eastAsia="Calibri" w:hAnsi="PT Mono" w:cs="Consolas"/>
          <w:sz w:val="22"/>
          <w:szCs w:val="22"/>
          <w:lang w:val="en-US"/>
        </w:rPr>
        <w:t xml:space="preserve"> (</w:t>
      </w:r>
      <w:proofErr w:type="spellStart"/>
      <w:r w:rsidRPr="00446384">
        <w:rPr>
          <w:rFonts w:ascii="PT Mono" w:eastAsia="Calibri" w:hAnsi="PT Mono" w:cs="Consolas"/>
          <w:sz w:val="22"/>
          <w:szCs w:val="22"/>
          <w:lang w:val="en-US"/>
        </w:rPr>
        <w:t>i</w:t>
      </w:r>
      <w:proofErr w:type="spellEnd"/>
      <w:r w:rsidRPr="00446384">
        <w:rPr>
          <w:rFonts w:ascii="PT Mono" w:eastAsia="Calibri" w:hAnsi="PT Mono" w:cs="Consolas"/>
          <w:sz w:val="22"/>
          <w:szCs w:val="22"/>
          <w:lang w:val="en-US"/>
        </w:rPr>
        <w:t xml:space="preserve"> &lt; </w:t>
      </w:r>
      <w:proofErr w:type="spellStart"/>
      <w:r w:rsidRPr="00446384">
        <w:rPr>
          <w:rFonts w:ascii="PT Mono" w:eastAsia="Calibri" w:hAnsi="PT Mono" w:cs="Consolas"/>
          <w:sz w:val="22"/>
          <w:szCs w:val="22"/>
          <w:lang w:val="en-US"/>
        </w:rPr>
        <w:t>num</w:t>
      </w:r>
      <w:proofErr w:type="spellEnd"/>
      <w:r w:rsidRPr="00446384">
        <w:rPr>
          <w:rFonts w:ascii="PT Mono" w:eastAsia="Calibri" w:hAnsi="PT Mono" w:cs="Consolas"/>
          <w:sz w:val="22"/>
          <w:szCs w:val="22"/>
          <w:lang w:val="en-US"/>
        </w:rPr>
        <w:t xml:space="preserve"> - 1) // </w:t>
      </w:r>
      <w:r w:rsidRPr="00446384">
        <w:rPr>
          <w:rFonts w:ascii="PT Mono" w:eastAsia="Calibri" w:hAnsi="PT Mono" w:cs="Consolas"/>
          <w:sz w:val="22"/>
          <w:szCs w:val="22"/>
        </w:rPr>
        <w:t>ввод</w:t>
      </w:r>
      <w:r w:rsidRPr="00446384">
        <w:rPr>
          <w:rFonts w:ascii="PT Mono" w:eastAsia="Calibri" w:hAnsi="PT Mono" w:cs="Consolas"/>
          <w:sz w:val="22"/>
          <w:szCs w:val="22"/>
          <w:lang w:val="en-US"/>
        </w:rPr>
        <w:t xml:space="preserve"> </w:t>
      </w:r>
      <w:r w:rsidRPr="00446384">
        <w:rPr>
          <w:rFonts w:ascii="PT Mono" w:eastAsia="Calibri" w:hAnsi="PT Mono" w:cs="Consolas"/>
          <w:sz w:val="22"/>
          <w:szCs w:val="22"/>
        </w:rPr>
        <w:t>пароля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  <w:t>{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</w: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  <w:t>f = new Node;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</w: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</w:r>
      <w:proofErr w:type="gramStart"/>
      <w:r w:rsidRPr="00446384">
        <w:rPr>
          <w:rFonts w:ascii="PT Mono" w:eastAsia="Calibri" w:hAnsi="PT Mono" w:cs="Consolas"/>
          <w:sz w:val="22"/>
          <w:szCs w:val="22"/>
          <w:lang w:val="en-US"/>
        </w:rPr>
        <w:t>f</w:t>
      </w:r>
      <w:proofErr w:type="gramEnd"/>
      <w:r w:rsidRPr="00446384">
        <w:rPr>
          <w:rFonts w:ascii="PT Mono" w:eastAsia="Calibri" w:hAnsi="PT Mono" w:cs="Consolas"/>
          <w:sz w:val="22"/>
          <w:szCs w:val="22"/>
          <w:lang w:val="en-US"/>
        </w:rPr>
        <w:t>-&gt;</w:t>
      </w:r>
      <w:proofErr w:type="spellStart"/>
      <w:r w:rsidRPr="00446384">
        <w:rPr>
          <w:rFonts w:ascii="PT Mono" w:eastAsia="Calibri" w:hAnsi="PT Mono" w:cs="Consolas"/>
          <w:sz w:val="22"/>
          <w:szCs w:val="22"/>
          <w:lang w:val="en-US"/>
        </w:rPr>
        <w:t>prev</w:t>
      </w:r>
      <w:proofErr w:type="spellEnd"/>
      <w:r w:rsidRPr="00446384">
        <w:rPr>
          <w:rFonts w:ascii="PT Mono" w:eastAsia="Calibri" w:hAnsi="PT Mono" w:cs="Consolas"/>
          <w:sz w:val="22"/>
          <w:szCs w:val="22"/>
          <w:lang w:val="en-US"/>
        </w:rPr>
        <w:t xml:space="preserve"> = p;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</w:rPr>
      </w:pP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</w: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</w:r>
      <w:r w:rsidRPr="00446384">
        <w:rPr>
          <w:rFonts w:ascii="PT Mono" w:eastAsia="Calibri" w:hAnsi="PT Mono" w:cs="Consolas"/>
          <w:sz w:val="22"/>
          <w:szCs w:val="22"/>
        </w:rPr>
        <w:t>p</w:t>
      </w:r>
      <w:proofErr w:type="gramStart"/>
      <w:r w:rsidRPr="00446384">
        <w:rPr>
          <w:rFonts w:ascii="PT Mono" w:eastAsia="Calibri" w:hAnsi="PT Mono" w:cs="Consolas"/>
          <w:sz w:val="22"/>
          <w:szCs w:val="22"/>
        </w:rPr>
        <w:t>-&gt;</w:t>
      </w:r>
      <w:proofErr w:type="spellStart"/>
      <w:r w:rsidRPr="00446384">
        <w:rPr>
          <w:rFonts w:ascii="PT Mono" w:eastAsia="Calibri" w:hAnsi="PT Mono" w:cs="Consolas"/>
          <w:sz w:val="22"/>
          <w:szCs w:val="22"/>
        </w:rPr>
        <w:t>next</w:t>
      </w:r>
      <w:proofErr w:type="spellEnd"/>
      <w:proofErr w:type="gramEnd"/>
      <w:r w:rsidRPr="00446384">
        <w:rPr>
          <w:rFonts w:ascii="PT Mono" w:eastAsia="Calibri" w:hAnsi="PT Mono" w:cs="Consolas"/>
          <w:sz w:val="22"/>
          <w:szCs w:val="22"/>
        </w:rPr>
        <w:t xml:space="preserve"> = f;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</w:rPr>
      </w:pPr>
      <w:r w:rsidRPr="00446384">
        <w:rPr>
          <w:rFonts w:ascii="PT Mono" w:eastAsia="Calibri" w:hAnsi="PT Mono" w:cs="Consolas"/>
          <w:sz w:val="22"/>
          <w:szCs w:val="22"/>
        </w:rPr>
        <w:tab/>
      </w:r>
      <w:r w:rsidRPr="00446384">
        <w:rPr>
          <w:rFonts w:ascii="PT Mono" w:eastAsia="Calibri" w:hAnsi="PT Mono" w:cs="Consolas"/>
          <w:sz w:val="22"/>
          <w:szCs w:val="22"/>
        </w:rPr>
        <w:tab/>
        <w:t>p = f;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</w:rPr>
      </w:pPr>
      <w:r w:rsidRPr="00446384">
        <w:rPr>
          <w:rFonts w:ascii="PT Mono" w:eastAsia="Calibri" w:hAnsi="PT Mono" w:cs="Consolas"/>
          <w:sz w:val="22"/>
          <w:szCs w:val="22"/>
        </w:rPr>
        <w:tab/>
      </w:r>
      <w:r w:rsidRPr="00446384">
        <w:rPr>
          <w:rFonts w:ascii="PT Mono" w:eastAsia="Calibri" w:hAnsi="PT Mono" w:cs="Consolas"/>
          <w:sz w:val="22"/>
          <w:szCs w:val="22"/>
        </w:rPr>
        <w:tab/>
        <w:t>i++;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</w:rPr>
      </w:pPr>
      <w:r w:rsidRPr="00446384">
        <w:rPr>
          <w:rFonts w:ascii="PT Mono" w:eastAsia="Calibri" w:hAnsi="PT Mono" w:cs="Consolas"/>
          <w:sz w:val="22"/>
          <w:szCs w:val="22"/>
        </w:rPr>
        <w:tab/>
        <w:t>}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</w:rPr>
      </w:pPr>
      <w:r w:rsidRPr="00446384">
        <w:rPr>
          <w:rFonts w:ascii="PT Mono" w:eastAsia="Calibri" w:hAnsi="PT Mono" w:cs="Consolas"/>
          <w:sz w:val="22"/>
          <w:szCs w:val="22"/>
        </w:rPr>
        <w:tab/>
        <w:t>// "привязка концов списка"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  <w:r w:rsidRPr="00446384">
        <w:rPr>
          <w:rFonts w:ascii="PT Mono" w:eastAsia="Calibri" w:hAnsi="PT Mono" w:cs="Consolas"/>
          <w:sz w:val="22"/>
          <w:szCs w:val="22"/>
        </w:rPr>
        <w:tab/>
      </w:r>
      <w:proofErr w:type="gramStart"/>
      <w:r w:rsidRPr="00446384">
        <w:rPr>
          <w:rFonts w:ascii="PT Mono" w:eastAsia="Calibri" w:hAnsi="PT Mono" w:cs="Consolas"/>
          <w:sz w:val="22"/>
          <w:szCs w:val="22"/>
          <w:lang w:val="en-US"/>
        </w:rPr>
        <w:t>back</w:t>
      </w:r>
      <w:proofErr w:type="gramEnd"/>
      <w:r w:rsidRPr="00446384">
        <w:rPr>
          <w:rFonts w:ascii="PT Mono" w:eastAsia="Calibri" w:hAnsi="PT Mono" w:cs="Consolas"/>
          <w:sz w:val="22"/>
          <w:szCs w:val="22"/>
          <w:lang w:val="en-US"/>
        </w:rPr>
        <w:t xml:space="preserve"> = p;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</w:r>
      <w:proofErr w:type="gramStart"/>
      <w:r w:rsidRPr="00446384">
        <w:rPr>
          <w:rFonts w:ascii="PT Mono" w:eastAsia="Calibri" w:hAnsi="PT Mono" w:cs="Consolas"/>
          <w:sz w:val="22"/>
          <w:szCs w:val="22"/>
          <w:lang w:val="en-US"/>
        </w:rPr>
        <w:t>back</w:t>
      </w:r>
      <w:proofErr w:type="gramEnd"/>
      <w:r w:rsidRPr="00446384">
        <w:rPr>
          <w:rFonts w:ascii="PT Mono" w:eastAsia="Calibri" w:hAnsi="PT Mono" w:cs="Consolas"/>
          <w:sz w:val="22"/>
          <w:szCs w:val="22"/>
          <w:lang w:val="en-US"/>
        </w:rPr>
        <w:t>-&gt;next = top;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</w:rPr>
      </w:pP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</w:r>
      <w:proofErr w:type="spellStart"/>
      <w:r w:rsidRPr="00446384">
        <w:rPr>
          <w:rFonts w:ascii="PT Mono" w:eastAsia="Calibri" w:hAnsi="PT Mono" w:cs="Consolas"/>
          <w:sz w:val="22"/>
          <w:szCs w:val="22"/>
        </w:rPr>
        <w:t>top</w:t>
      </w:r>
      <w:proofErr w:type="spellEnd"/>
      <w:proofErr w:type="gramStart"/>
      <w:r w:rsidRPr="00446384">
        <w:rPr>
          <w:rFonts w:ascii="PT Mono" w:eastAsia="Calibri" w:hAnsi="PT Mono" w:cs="Consolas"/>
          <w:sz w:val="22"/>
          <w:szCs w:val="22"/>
        </w:rPr>
        <w:t>-&gt;</w:t>
      </w:r>
      <w:proofErr w:type="spellStart"/>
      <w:r w:rsidRPr="00446384">
        <w:rPr>
          <w:rFonts w:ascii="PT Mono" w:eastAsia="Calibri" w:hAnsi="PT Mono" w:cs="Consolas"/>
          <w:sz w:val="22"/>
          <w:szCs w:val="22"/>
        </w:rPr>
        <w:t>prev</w:t>
      </w:r>
      <w:proofErr w:type="spellEnd"/>
      <w:proofErr w:type="gramEnd"/>
      <w:r w:rsidRPr="00446384">
        <w:rPr>
          <w:rFonts w:ascii="PT Mono" w:eastAsia="Calibri" w:hAnsi="PT Mono" w:cs="Consolas"/>
          <w:sz w:val="22"/>
          <w:szCs w:val="22"/>
        </w:rPr>
        <w:t xml:space="preserve"> = </w:t>
      </w:r>
      <w:proofErr w:type="spellStart"/>
      <w:r w:rsidRPr="00446384">
        <w:rPr>
          <w:rFonts w:ascii="PT Mono" w:eastAsia="Calibri" w:hAnsi="PT Mono" w:cs="Consolas"/>
          <w:sz w:val="22"/>
          <w:szCs w:val="22"/>
        </w:rPr>
        <w:t>back</w:t>
      </w:r>
      <w:proofErr w:type="spellEnd"/>
      <w:r w:rsidRPr="00446384">
        <w:rPr>
          <w:rFonts w:ascii="PT Mono" w:eastAsia="Calibri" w:hAnsi="PT Mono" w:cs="Consolas"/>
          <w:sz w:val="22"/>
          <w:szCs w:val="22"/>
        </w:rPr>
        <w:t>;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</w:rPr>
      </w:pPr>
      <w:r w:rsidRPr="00446384">
        <w:rPr>
          <w:rFonts w:ascii="PT Mono" w:eastAsia="Calibri" w:hAnsi="PT Mono" w:cs="Consolas"/>
          <w:sz w:val="22"/>
          <w:szCs w:val="22"/>
        </w:rPr>
        <w:tab/>
        <w:t xml:space="preserve">// заполнение </w:t>
      </w:r>
      <w:proofErr w:type="spellStart"/>
      <w:r w:rsidRPr="00446384">
        <w:rPr>
          <w:rFonts w:ascii="PT Mono" w:eastAsia="Calibri" w:hAnsi="PT Mono" w:cs="Consolas"/>
          <w:sz w:val="22"/>
          <w:szCs w:val="22"/>
        </w:rPr>
        <w:t>цписка</w:t>
      </w:r>
      <w:proofErr w:type="spellEnd"/>
      <w:r w:rsidRPr="00446384">
        <w:rPr>
          <w:rFonts w:ascii="PT Mono" w:eastAsia="Calibri" w:hAnsi="PT Mono" w:cs="Consolas"/>
          <w:sz w:val="22"/>
          <w:szCs w:val="22"/>
        </w:rPr>
        <w:t xml:space="preserve"> </w:t>
      </w:r>
      <w:proofErr w:type="spellStart"/>
      <w:r w:rsidRPr="00446384">
        <w:rPr>
          <w:rFonts w:ascii="PT Mono" w:eastAsia="Calibri" w:hAnsi="PT Mono" w:cs="Consolas"/>
          <w:sz w:val="22"/>
          <w:szCs w:val="22"/>
        </w:rPr>
        <w:t>псевдослучайниыми</w:t>
      </w:r>
      <w:proofErr w:type="spellEnd"/>
      <w:r w:rsidRPr="00446384">
        <w:rPr>
          <w:rFonts w:ascii="PT Mono" w:eastAsia="Calibri" w:hAnsi="PT Mono" w:cs="Consolas"/>
          <w:sz w:val="22"/>
          <w:szCs w:val="22"/>
        </w:rPr>
        <w:t xml:space="preserve"> </w:t>
      </w:r>
      <w:proofErr w:type="spellStart"/>
      <w:r w:rsidRPr="00446384">
        <w:rPr>
          <w:rFonts w:ascii="PT Mono" w:eastAsia="Calibri" w:hAnsi="PT Mono" w:cs="Consolas"/>
          <w:sz w:val="22"/>
          <w:szCs w:val="22"/>
        </w:rPr>
        <w:t>симвоами</w:t>
      </w:r>
      <w:proofErr w:type="spellEnd"/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  <w:r w:rsidRPr="00446384">
        <w:rPr>
          <w:rFonts w:ascii="PT Mono" w:eastAsia="Calibri" w:hAnsi="PT Mono" w:cs="Consolas"/>
          <w:sz w:val="22"/>
          <w:szCs w:val="22"/>
        </w:rPr>
        <w:tab/>
      </w:r>
      <w:proofErr w:type="gramStart"/>
      <w:r w:rsidRPr="00446384">
        <w:rPr>
          <w:rFonts w:ascii="PT Mono" w:eastAsia="Calibri" w:hAnsi="PT Mono" w:cs="Consolas"/>
          <w:sz w:val="22"/>
          <w:szCs w:val="22"/>
          <w:lang w:val="en-US"/>
        </w:rPr>
        <w:t>top</w:t>
      </w:r>
      <w:proofErr w:type="gramEnd"/>
      <w:r w:rsidRPr="00446384">
        <w:rPr>
          <w:rFonts w:ascii="PT Mono" w:eastAsia="Calibri" w:hAnsi="PT Mono" w:cs="Consolas"/>
          <w:sz w:val="22"/>
          <w:szCs w:val="22"/>
          <w:lang w:val="en-US"/>
        </w:rPr>
        <w:t>-&gt;info = rand() % 26 + 97;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  <w:t>p = top-&gt;next;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</w:r>
      <w:proofErr w:type="spellStart"/>
      <w:r w:rsidRPr="00446384">
        <w:rPr>
          <w:rFonts w:ascii="PT Mono" w:eastAsia="Calibri" w:hAnsi="PT Mono" w:cs="Consolas"/>
          <w:sz w:val="22"/>
          <w:szCs w:val="22"/>
          <w:lang w:val="en-US"/>
        </w:rPr>
        <w:t>i</w:t>
      </w:r>
      <w:proofErr w:type="spellEnd"/>
      <w:r w:rsidRPr="00446384">
        <w:rPr>
          <w:rFonts w:ascii="PT Mono" w:eastAsia="Calibri" w:hAnsi="PT Mono" w:cs="Consolas"/>
          <w:sz w:val="22"/>
          <w:szCs w:val="22"/>
          <w:lang w:val="en-US"/>
        </w:rPr>
        <w:t xml:space="preserve"> = 1;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</w:r>
      <w:proofErr w:type="gramStart"/>
      <w:r w:rsidRPr="00446384">
        <w:rPr>
          <w:rFonts w:ascii="PT Mono" w:eastAsia="Calibri" w:hAnsi="PT Mono" w:cs="Consolas"/>
          <w:sz w:val="22"/>
          <w:szCs w:val="22"/>
          <w:lang w:val="en-US"/>
        </w:rPr>
        <w:t>while</w:t>
      </w:r>
      <w:proofErr w:type="gramEnd"/>
      <w:r w:rsidRPr="00446384">
        <w:rPr>
          <w:rFonts w:ascii="PT Mono" w:eastAsia="Calibri" w:hAnsi="PT Mono" w:cs="Consolas"/>
          <w:sz w:val="22"/>
          <w:szCs w:val="22"/>
          <w:lang w:val="en-US"/>
        </w:rPr>
        <w:t xml:space="preserve"> (p != top)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  <w:t>{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</w: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</w:r>
      <w:proofErr w:type="gramStart"/>
      <w:r w:rsidRPr="00446384">
        <w:rPr>
          <w:rFonts w:ascii="PT Mono" w:eastAsia="Calibri" w:hAnsi="PT Mono" w:cs="Consolas"/>
          <w:sz w:val="22"/>
          <w:szCs w:val="22"/>
          <w:lang w:val="en-US"/>
        </w:rPr>
        <w:t>if</w:t>
      </w:r>
      <w:proofErr w:type="gramEnd"/>
      <w:r w:rsidRPr="00446384">
        <w:rPr>
          <w:rFonts w:ascii="PT Mono" w:eastAsia="Calibri" w:hAnsi="PT Mono" w:cs="Consolas"/>
          <w:sz w:val="22"/>
          <w:szCs w:val="22"/>
          <w:lang w:val="en-US"/>
        </w:rPr>
        <w:t xml:space="preserve"> (</w:t>
      </w:r>
      <w:proofErr w:type="spellStart"/>
      <w:r w:rsidRPr="00446384">
        <w:rPr>
          <w:rFonts w:ascii="PT Mono" w:eastAsia="Calibri" w:hAnsi="PT Mono" w:cs="Consolas"/>
          <w:sz w:val="22"/>
          <w:szCs w:val="22"/>
          <w:lang w:val="en-US"/>
        </w:rPr>
        <w:t>i</w:t>
      </w:r>
      <w:proofErr w:type="spellEnd"/>
      <w:r w:rsidRPr="00446384">
        <w:rPr>
          <w:rFonts w:ascii="PT Mono" w:eastAsia="Calibri" w:hAnsi="PT Mono" w:cs="Consolas"/>
          <w:sz w:val="22"/>
          <w:szCs w:val="22"/>
          <w:lang w:val="en-US"/>
        </w:rPr>
        <w:t xml:space="preserve"> % 2 == 0) p-&gt;info = rand() % 26 + 97;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  <w:r w:rsidRPr="00446384">
        <w:rPr>
          <w:rFonts w:ascii="PT Mono" w:eastAsia="Calibri" w:hAnsi="PT Mono" w:cs="Consolas"/>
          <w:sz w:val="22"/>
          <w:szCs w:val="22"/>
          <w:lang w:val="en-US"/>
        </w:rPr>
        <w:lastRenderedPageBreak/>
        <w:tab/>
      </w: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  <w:t>p = p-&gt;next;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</w: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</w:r>
      <w:proofErr w:type="spellStart"/>
      <w:proofErr w:type="gramStart"/>
      <w:r w:rsidRPr="00446384">
        <w:rPr>
          <w:rFonts w:ascii="PT Mono" w:eastAsia="Calibri" w:hAnsi="PT Mono" w:cs="Consolas"/>
          <w:sz w:val="22"/>
          <w:szCs w:val="22"/>
          <w:lang w:val="en-US"/>
        </w:rPr>
        <w:t>i</w:t>
      </w:r>
      <w:proofErr w:type="spellEnd"/>
      <w:proofErr w:type="gramEnd"/>
      <w:r w:rsidRPr="00446384">
        <w:rPr>
          <w:rFonts w:ascii="PT Mono" w:eastAsia="Calibri" w:hAnsi="PT Mono" w:cs="Consolas"/>
          <w:sz w:val="22"/>
          <w:szCs w:val="22"/>
          <w:lang w:val="en-US"/>
        </w:rPr>
        <w:t>++;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  <w:t>}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</w:r>
      <w:proofErr w:type="gramStart"/>
      <w:r w:rsidRPr="00446384">
        <w:rPr>
          <w:rFonts w:ascii="PT Mono" w:eastAsia="Calibri" w:hAnsi="PT Mono" w:cs="Consolas"/>
          <w:sz w:val="22"/>
          <w:szCs w:val="22"/>
          <w:lang w:val="en-US"/>
        </w:rPr>
        <w:t>if</w:t>
      </w:r>
      <w:proofErr w:type="gramEnd"/>
      <w:r w:rsidRPr="00446384">
        <w:rPr>
          <w:rFonts w:ascii="PT Mono" w:eastAsia="Calibri" w:hAnsi="PT Mono" w:cs="Consolas"/>
          <w:sz w:val="22"/>
          <w:szCs w:val="22"/>
          <w:lang w:val="en-US"/>
        </w:rPr>
        <w:t xml:space="preserve"> (</w:t>
      </w:r>
      <w:proofErr w:type="spellStart"/>
      <w:r w:rsidRPr="00446384">
        <w:rPr>
          <w:rFonts w:ascii="PT Mono" w:eastAsia="Calibri" w:hAnsi="PT Mono" w:cs="Consolas"/>
          <w:sz w:val="22"/>
          <w:szCs w:val="22"/>
          <w:lang w:val="en-US"/>
        </w:rPr>
        <w:t>num</w:t>
      </w:r>
      <w:proofErr w:type="spellEnd"/>
      <w:r w:rsidRPr="00446384">
        <w:rPr>
          <w:rFonts w:ascii="PT Mono" w:eastAsia="Calibri" w:hAnsi="PT Mono" w:cs="Consolas"/>
          <w:sz w:val="22"/>
          <w:szCs w:val="22"/>
          <w:lang w:val="en-US"/>
        </w:rPr>
        <w:t xml:space="preserve"> % 2 == 0) back-&gt;info = rand() % 10 + 48;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</w:r>
      <w:proofErr w:type="spellStart"/>
      <w:r w:rsidRPr="00446384">
        <w:rPr>
          <w:rFonts w:ascii="PT Mono" w:eastAsia="Calibri" w:hAnsi="PT Mono" w:cs="Consolas"/>
          <w:sz w:val="22"/>
          <w:szCs w:val="22"/>
          <w:lang w:val="en-US"/>
        </w:rPr>
        <w:t>i</w:t>
      </w:r>
      <w:proofErr w:type="spellEnd"/>
      <w:r w:rsidRPr="00446384">
        <w:rPr>
          <w:rFonts w:ascii="PT Mono" w:eastAsia="Calibri" w:hAnsi="PT Mono" w:cs="Consolas"/>
          <w:sz w:val="22"/>
          <w:szCs w:val="22"/>
          <w:lang w:val="en-US"/>
        </w:rPr>
        <w:t xml:space="preserve"> = </w:t>
      </w:r>
      <w:proofErr w:type="spellStart"/>
      <w:r w:rsidRPr="00446384">
        <w:rPr>
          <w:rFonts w:ascii="PT Mono" w:eastAsia="Calibri" w:hAnsi="PT Mono" w:cs="Consolas"/>
          <w:sz w:val="22"/>
          <w:szCs w:val="22"/>
          <w:lang w:val="en-US"/>
        </w:rPr>
        <w:t>i</w:t>
      </w:r>
      <w:proofErr w:type="spellEnd"/>
      <w:r w:rsidRPr="00446384">
        <w:rPr>
          <w:rFonts w:ascii="PT Mono" w:eastAsia="Calibri" w:hAnsi="PT Mono" w:cs="Consolas"/>
          <w:sz w:val="22"/>
          <w:szCs w:val="22"/>
          <w:lang w:val="en-US"/>
        </w:rPr>
        <w:t xml:space="preserve"> - 2;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  <w:t>p = back-&gt;</w:t>
      </w:r>
      <w:proofErr w:type="spellStart"/>
      <w:r w:rsidRPr="00446384">
        <w:rPr>
          <w:rFonts w:ascii="PT Mono" w:eastAsia="Calibri" w:hAnsi="PT Mono" w:cs="Consolas"/>
          <w:sz w:val="22"/>
          <w:szCs w:val="22"/>
          <w:lang w:val="en-US"/>
        </w:rPr>
        <w:t>prev</w:t>
      </w:r>
      <w:proofErr w:type="spellEnd"/>
      <w:r w:rsidRPr="00446384">
        <w:rPr>
          <w:rFonts w:ascii="PT Mono" w:eastAsia="Calibri" w:hAnsi="PT Mono" w:cs="Consolas"/>
          <w:sz w:val="22"/>
          <w:szCs w:val="22"/>
          <w:lang w:val="en-US"/>
        </w:rPr>
        <w:t>;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</w:r>
      <w:proofErr w:type="gramStart"/>
      <w:r w:rsidRPr="00446384">
        <w:rPr>
          <w:rFonts w:ascii="PT Mono" w:eastAsia="Calibri" w:hAnsi="PT Mono" w:cs="Consolas"/>
          <w:sz w:val="22"/>
          <w:szCs w:val="22"/>
          <w:lang w:val="en-US"/>
        </w:rPr>
        <w:t>while</w:t>
      </w:r>
      <w:proofErr w:type="gramEnd"/>
      <w:r w:rsidRPr="00446384">
        <w:rPr>
          <w:rFonts w:ascii="PT Mono" w:eastAsia="Calibri" w:hAnsi="PT Mono" w:cs="Consolas"/>
          <w:sz w:val="22"/>
          <w:szCs w:val="22"/>
          <w:lang w:val="en-US"/>
        </w:rPr>
        <w:t xml:space="preserve"> (p != back)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  <w:t>{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</w: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</w:r>
      <w:proofErr w:type="gramStart"/>
      <w:r w:rsidRPr="00446384">
        <w:rPr>
          <w:rFonts w:ascii="PT Mono" w:eastAsia="Calibri" w:hAnsi="PT Mono" w:cs="Consolas"/>
          <w:sz w:val="22"/>
          <w:szCs w:val="22"/>
          <w:lang w:val="en-US"/>
        </w:rPr>
        <w:t>if</w:t>
      </w:r>
      <w:proofErr w:type="gramEnd"/>
      <w:r w:rsidRPr="00446384">
        <w:rPr>
          <w:rFonts w:ascii="PT Mono" w:eastAsia="Calibri" w:hAnsi="PT Mono" w:cs="Consolas"/>
          <w:sz w:val="22"/>
          <w:szCs w:val="22"/>
          <w:lang w:val="en-US"/>
        </w:rPr>
        <w:t xml:space="preserve"> (</w:t>
      </w:r>
      <w:proofErr w:type="spellStart"/>
      <w:r w:rsidRPr="00446384">
        <w:rPr>
          <w:rFonts w:ascii="PT Mono" w:eastAsia="Calibri" w:hAnsi="PT Mono" w:cs="Consolas"/>
          <w:sz w:val="22"/>
          <w:szCs w:val="22"/>
          <w:lang w:val="en-US"/>
        </w:rPr>
        <w:t>i</w:t>
      </w:r>
      <w:proofErr w:type="spellEnd"/>
      <w:r w:rsidRPr="00446384">
        <w:rPr>
          <w:rFonts w:ascii="PT Mono" w:eastAsia="Calibri" w:hAnsi="PT Mono" w:cs="Consolas"/>
          <w:sz w:val="22"/>
          <w:szCs w:val="22"/>
          <w:lang w:val="en-US"/>
        </w:rPr>
        <w:t xml:space="preserve"> % 2 == 1) p-&gt;info = rand() % 10 + 48;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</w:rPr>
      </w:pP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</w: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</w:r>
      <w:r w:rsidRPr="00446384">
        <w:rPr>
          <w:rFonts w:ascii="PT Mono" w:eastAsia="Calibri" w:hAnsi="PT Mono" w:cs="Consolas"/>
          <w:sz w:val="22"/>
          <w:szCs w:val="22"/>
        </w:rPr>
        <w:t>p = p</w:t>
      </w:r>
      <w:proofErr w:type="gramStart"/>
      <w:r w:rsidRPr="00446384">
        <w:rPr>
          <w:rFonts w:ascii="PT Mono" w:eastAsia="Calibri" w:hAnsi="PT Mono" w:cs="Consolas"/>
          <w:sz w:val="22"/>
          <w:szCs w:val="22"/>
        </w:rPr>
        <w:t>-&gt;</w:t>
      </w:r>
      <w:proofErr w:type="spellStart"/>
      <w:r w:rsidRPr="00446384">
        <w:rPr>
          <w:rFonts w:ascii="PT Mono" w:eastAsia="Calibri" w:hAnsi="PT Mono" w:cs="Consolas"/>
          <w:sz w:val="22"/>
          <w:szCs w:val="22"/>
        </w:rPr>
        <w:t>prev</w:t>
      </w:r>
      <w:proofErr w:type="spellEnd"/>
      <w:proofErr w:type="gramEnd"/>
      <w:r w:rsidRPr="00446384">
        <w:rPr>
          <w:rFonts w:ascii="PT Mono" w:eastAsia="Calibri" w:hAnsi="PT Mono" w:cs="Consolas"/>
          <w:sz w:val="22"/>
          <w:szCs w:val="22"/>
        </w:rPr>
        <w:t>;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</w:rPr>
      </w:pPr>
      <w:r w:rsidRPr="00446384">
        <w:rPr>
          <w:rFonts w:ascii="PT Mono" w:eastAsia="Calibri" w:hAnsi="PT Mono" w:cs="Consolas"/>
          <w:sz w:val="22"/>
          <w:szCs w:val="22"/>
        </w:rPr>
        <w:tab/>
      </w:r>
      <w:r w:rsidRPr="00446384">
        <w:rPr>
          <w:rFonts w:ascii="PT Mono" w:eastAsia="Calibri" w:hAnsi="PT Mono" w:cs="Consolas"/>
          <w:sz w:val="22"/>
          <w:szCs w:val="22"/>
        </w:rPr>
        <w:tab/>
        <w:t>i--;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</w:rPr>
      </w:pPr>
      <w:r w:rsidRPr="00446384">
        <w:rPr>
          <w:rFonts w:ascii="PT Mono" w:eastAsia="Calibri" w:hAnsi="PT Mono" w:cs="Consolas"/>
          <w:sz w:val="22"/>
          <w:szCs w:val="22"/>
        </w:rPr>
        <w:tab/>
        <w:t>}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</w:rPr>
      </w:pPr>
      <w:r w:rsidRPr="00446384">
        <w:rPr>
          <w:rFonts w:ascii="PT Mono" w:eastAsia="Calibri" w:hAnsi="PT Mono" w:cs="Consolas"/>
          <w:sz w:val="22"/>
          <w:szCs w:val="22"/>
        </w:rPr>
        <w:tab/>
        <w:t>// вывод полученного пароля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  <w:r w:rsidRPr="00446384">
        <w:rPr>
          <w:rFonts w:ascii="PT Mono" w:eastAsia="Calibri" w:hAnsi="PT Mono" w:cs="Consolas"/>
          <w:sz w:val="22"/>
          <w:szCs w:val="22"/>
        </w:rPr>
        <w:tab/>
      </w:r>
      <w:proofErr w:type="spellStart"/>
      <w:proofErr w:type="gramStart"/>
      <w:r w:rsidRPr="00446384">
        <w:rPr>
          <w:rFonts w:ascii="PT Mono" w:eastAsia="Calibri" w:hAnsi="PT Mono" w:cs="Consolas"/>
          <w:sz w:val="22"/>
          <w:szCs w:val="22"/>
          <w:lang w:val="en-US"/>
        </w:rPr>
        <w:t>cout</w:t>
      </w:r>
      <w:proofErr w:type="spellEnd"/>
      <w:proofErr w:type="gramEnd"/>
      <w:r w:rsidRPr="00446384">
        <w:rPr>
          <w:rFonts w:ascii="PT Mono" w:eastAsia="Calibri" w:hAnsi="PT Mono" w:cs="Consolas"/>
          <w:sz w:val="22"/>
          <w:szCs w:val="22"/>
          <w:lang w:val="en-US"/>
        </w:rPr>
        <w:t xml:space="preserve"> &lt;&lt; top-&gt;info;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  <w:t>p = top-&gt;next;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</w:r>
      <w:proofErr w:type="gramStart"/>
      <w:r w:rsidRPr="00446384">
        <w:rPr>
          <w:rFonts w:ascii="PT Mono" w:eastAsia="Calibri" w:hAnsi="PT Mono" w:cs="Consolas"/>
          <w:sz w:val="22"/>
          <w:szCs w:val="22"/>
          <w:lang w:val="en-US"/>
        </w:rPr>
        <w:t>while</w:t>
      </w:r>
      <w:proofErr w:type="gramEnd"/>
      <w:r w:rsidRPr="00446384">
        <w:rPr>
          <w:rFonts w:ascii="PT Mono" w:eastAsia="Calibri" w:hAnsi="PT Mono" w:cs="Consolas"/>
          <w:sz w:val="22"/>
          <w:szCs w:val="22"/>
          <w:lang w:val="en-US"/>
        </w:rPr>
        <w:t xml:space="preserve"> (p != top)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  <w:t>{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</w: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</w:r>
      <w:proofErr w:type="spellStart"/>
      <w:proofErr w:type="gramStart"/>
      <w:r w:rsidRPr="00446384">
        <w:rPr>
          <w:rFonts w:ascii="PT Mono" w:eastAsia="Calibri" w:hAnsi="PT Mono" w:cs="Consolas"/>
          <w:sz w:val="22"/>
          <w:szCs w:val="22"/>
          <w:lang w:val="en-US"/>
        </w:rPr>
        <w:t>cout</w:t>
      </w:r>
      <w:proofErr w:type="spellEnd"/>
      <w:proofErr w:type="gramEnd"/>
      <w:r w:rsidRPr="00446384">
        <w:rPr>
          <w:rFonts w:ascii="PT Mono" w:eastAsia="Calibri" w:hAnsi="PT Mono" w:cs="Consolas"/>
          <w:sz w:val="22"/>
          <w:szCs w:val="22"/>
          <w:lang w:val="en-US"/>
        </w:rPr>
        <w:t xml:space="preserve"> &lt;&lt; p-&gt;info;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</w: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  <w:t>p = p-&gt;next;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  <w:t>}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</w:r>
      <w:proofErr w:type="spellStart"/>
      <w:proofErr w:type="gramStart"/>
      <w:r w:rsidRPr="00446384">
        <w:rPr>
          <w:rFonts w:ascii="PT Mono" w:eastAsia="Calibri" w:hAnsi="PT Mono" w:cs="Consolas"/>
          <w:sz w:val="22"/>
          <w:szCs w:val="22"/>
          <w:lang w:val="en-US"/>
        </w:rPr>
        <w:t>cin.get</w:t>
      </w:r>
      <w:proofErr w:type="spellEnd"/>
      <w:r w:rsidRPr="00446384">
        <w:rPr>
          <w:rFonts w:ascii="PT Mono" w:eastAsia="Calibri" w:hAnsi="PT Mono" w:cs="Consolas"/>
          <w:sz w:val="22"/>
          <w:szCs w:val="22"/>
          <w:lang w:val="en-US"/>
        </w:rPr>
        <w:t>(</w:t>
      </w:r>
      <w:proofErr w:type="gramEnd"/>
      <w:r w:rsidRPr="00446384">
        <w:rPr>
          <w:rFonts w:ascii="PT Mono" w:eastAsia="Calibri" w:hAnsi="PT Mono" w:cs="Consolas"/>
          <w:sz w:val="22"/>
          <w:szCs w:val="22"/>
          <w:lang w:val="en-US"/>
        </w:rPr>
        <w:t xml:space="preserve">); 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</w:rPr>
      </w:pP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</w:r>
      <w:proofErr w:type="spellStart"/>
      <w:proofErr w:type="gramStart"/>
      <w:r w:rsidRPr="00446384">
        <w:rPr>
          <w:rFonts w:ascii="PT Mono" w:eastAsia="Calibri" w:hAnsi="PT Mono" w:cs="Consolas"/>
          <w:sz w:val="22"/>
          <w:szCs w:val="22"/>
        </w:rPr>
        <w:t>cin.get</w:t>
      </w:r>
      <w:proofErr w:type="spellEnd"/>
      <w:r w:rsidRPr="00446384">
        <w:rPr>
          <w:rFonts w:ascii="PT Mono" w:eastAsia="Calibri" w:hAnsi="PT Mono" w:cs="Consolas"/>
          <w:sz w:val="22"/>
          <w:szCs w:val="22"/>
        </w:rPr>
        <w:t>(</w:t>
      </w:r>
      <w:proofErr w:type="gramEnd"/>
      <w:r w:rsidRPr="00446384">
        <w:rPr>
          <w:rFonts w:ascii="PT Mono" w:eastAsia="Calibri" w:hAnsi="PT Mono" w:cs="Consolas"/>
          <w:sz w:val="22"/>
          <w:szCs w:val="22"/>
        </w:rPr>
        <w:t>);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</w:rPr>
      </w:pPr>
      <w:r w:rsidRPr="00446384">
        <w:rPr>
          <w:rFonts w:ascii="PT Mono" w:eastAsia="Calibri" w:hAnsi="PT Mono" w:cs="Consolas"/>
          <w:sz w:val="22"/>
          <w:szCs w:val="22"/>
        </w:rPr>
        <w:tab/>
        <w:t>// удаление списка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</w:rPr>
      </w:pPr>
      <w:r w:rsidRPr="00446384">
        <w:rPr>
          <w:rFonts w:ascii="PT Mono" w:eastAsia="Calibri" w:hAnsi="PT Mono" w:cs="Consolas"/>
          <w:sz w:val="22"/>
          <w:szCs w:val="22"/>
        </w:rPr>
        <w:tab/>
        <w:t xml:space="preserve">p = </w:t>
      </w:r>
      <w:proofErr w:type="spellStart"/>
      <w:r w:rsidRPr="00446384">
        <w:rPr>
          <w:rFonts w:ascii="PT Mono" w:eastAsia="Calibri" w:hAnsi="PT Mono" w:cs="Consolas"/>
          <w:sz w:val="22"/>
          <w:szCs w:val="22"/>
        </w:rPr>
        <w:t>top</w:t>
      </w:r>
      <w:proofErr w:type="spellEnd"/>
      <w:r w:rsidRPr="00446384">
        <w:rPr>
          <w:rFonts w:ascii="PT Mono" w:eastAsia="Calibri" w:hAnsi="PT Mono" w:cs="Consolas"/>
          <w:sz w:val="22"/>
          <w:szCs w:val="22"/>
        </w:rPr>
        <w:t>;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  <w:r w:rsidRPr="00446384">
        <w:rPr>
          <w:rFonts w:ascii="PT Mono" w:eastAsia="Calibri" w:hAnsi="PT Mono" w:cs="Consolas"/>
          <w:sz w:val="22"/>
          <w:szCs w:val="22"/>
        </w:rPr>
        <w:tab/>
      </w:r>
      <w:proofErr w:type="gramStart"/>
      <w:r w:rsidRPr="00446384">
        <w:rPr>
          <w:rFonts w:ascii="PT Mono" w:eastAsia="Calibri" w:hAnsi="PT Mono" w:cs="Consolas"/>
          <w:sz w:val="22"/>
          <w:szCs w:val="22"/>
          <w:lang w:val="en-US"/>
        </w:rPr>
        <w:t>while</w:t>
      </w:r>
      <w:proofErr w:type="gramEnd"/>
      <w:r w:rsidRPr="00446384">
        <w:rPr>
          <w:rFonts w:ascii="PT Mono" w:eastAsia="Calibri" w:hAnsi="PT Mono" w:cs="Consolas"/>
          <w:sz w:val="22"/>
          <w:szCs w:val="22"/>
          <w:lang w:val="en-US"/>
        </w:rPr>
        <w:t xml:space="preserve"> (p != back)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  <w:t>{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</w: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  <w:t>f = p-&gt;next;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</w: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</w:r>
      <w:proofErr w:type="gramStart"/>
      <w:r w:rsidRPr="00446384">
        <w:rPr>
          <w:rFonts w:ascii="PT Mono" w:eastAsia="Calibri" w:hAnsi="PT Mono" w:cs="Consolas"/>
          <w:sz w:val="22"/>
          <w:szCs w:val="22"/>
          <w:lang w:val="en-US"/>
        </w:rPr>
        <w:t>delete</w:t>
      </w:r>
      <w:proofErr w:type="gramEnd"/>
      <w:r w:rsidRPr="00446384">
        <w:rPr>
          <w:rFonts w:ascii="PT Mono" w:eastAsia="Calibri" w:hAnsi="PT Mono" w:cs="Consolas"/>
          <w:sz w:val="22"/>
          <w:szCs w:val="22"/>
          <w:lang w:val="en-US"/>
        </w:rPr>
        <w:t xml:space="preserve"> p;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</w: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  <w:t>p = f;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  <w:t>}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  <w:lang w:val="en-US"/>
        </w:rPr>
      </w:pP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</w:r>
      <w:proofErr w:type="gramStart"/>
      <w:r w:rsidRPr="00446384">
        <w:rPr>
          <w:rFonts w:ascii="PT Mono" w:eastAsia="Calibri" w:hAnsi="PT Mono" w:cs="Consolas"/>
          <w:sz w:val="22"/>
          <w:szCs w:val="22"/>
          <w:lang w:val="en-US"/>
        </w:rPr>
        <w:t>delete</w:t>
      </w:r>
      <w:proofErr w:type="gramEnd"/>
      <w:r w:rsidRPr="00446384">
        <w:rPr>
          <w:rFonts w:ascii="PT Mono" w:eastAsia="Calibri" w:hAnsi="PT Mono" w:cs="Consolas"/>
          <w:sz w:val="22"/>
          <w:szCs w:val="22"/>
          <w:lang w:val="en-US"/>
        </w:rPr>
        <w:t xml:space="preserve"> p;</w:t>
      </w:r>
    </w:p>
    <w:p w:rsidR="00446384" w:rsidRPr="00446384" w:rsidRDefault="00446384" w:rsidP="00446384">
      <w:pPr>
        <w:autoSpaceDE w:val="0"/>
        <w:autoSpaceDN w:val="0"/>
        <w:adjustRightInd w:val="0"/>
        <w:rPr>
          <w:rFonts w:ascii="PT Mono" w:eastAsia="Calibri" w:hAnsi="PT Mono" w:cs="Consolas"/>
          <w:sz w:val="22"/>
          <w:szCs w:val="22"/>
        </w:rPr>
      </w:pPr>
      <w:r w:rsidRPr="00446384">
        <w:rPr>
          <w:rFonts w:ascii="PT Mono" w:eastAsia="Calibri" w:hAnsi="PT Mono" w:cs="Consolas"/>
          <w:sz w:val="22"/>
          <w:szCs w:val="22"/>
          <w:lang w:val="en-US"/>
        </w:rPr>
        <w:tab/>
      </w:r>
      <w:proofErr w:type="spellStart"/>
      <w:r w:rsidRPr="00446384">
        <w:rPr>
          <w:rFonts w:ascii="PT Mono" w:eastAsia="Calibri" w:hAnsi="PT Mono" w:cs="Consolas"/>
          <w:sz w:val="22"/>
          <w:szCs w:val="22"/>
        </w:rPr>
        <w:t>return</w:t>
      </w:r>
      <w:proofErr w:type="spellEnd"/>
      <w:r w:rsidRPr="00446384">
        <w:rPr>
          <w:rFonts w:ascii="PT Mono" w:eastAsia="Calibri" w:hAnsi="PT Mono" w:cs="Consolas"/>
          <w:sz w:val="22"/>
          <w:szCs w:val="22"/>
        </w:rPr>
        <w:t xml:space="preserve"> 0;</w:t>
      </w:r>
    </w:p>
    <w:p w:rsidR="00416255" w:rsidRDefault="00446384" w:rsidP="00446384">
      <w:pPr>
        <w:spacing w:line="360" w:lineRule="auto"/>
        <w:ind w:firstLine="709"/>
        <w:jc w:val="both"/>
        <w:rPr>
          <w:rFonts w:ascii="PT Mono" w:eastAsia="Calibri" w:hAnsi="PT Mono" w:cs="Consolas"/>
          <w:sz w:val="22"/>
          <w:szCs w:val="22"/>
        </w:rPr>
      </w:pPr>
      <w:r w:rsidRPr="00446384">
        <w:rPr>
          <w:rFonts w:ascii="PT Mono" w:eastAsia="Calibri" w:hAnsi="PT Mono" w:cs="Consolas"/>
          <w:sz w:val="22"/>
          <w:szCs w:val="22"/>
        </w:rPr>
        <w:t>}</w:t>
      </w:r>
    </w:p>
    <w:p w:rsidR="005F6FCD" w:rsidRDefault="005F6FCD" w:rsidP="00446384">
      <w:pPr>
        <w:spacing w:line="360" w:lineRule="auto"/>
        <w:ind w:firstLine="709"/>
        <w:jc w:val="both"/>
        <w:rPr>
          <w:rFonts w:ascii="PT Mono" w:eastAsia="Calibri" w:hAnsi="PT Mono" w:cs="Consolas"/>
          <w:sz w:val="22"/>
          <w:szCs w:val="22"/>
        </w:rPr>
      </w:pPr>
    </w:p>
    <w:p w:rsidR="00914C5E" w:rsidRDefault="005F6FCD" w:rsidP="00914C5E">
      <w:pPr>
        <w:spacing w:line="360" w:lineRule="auto"/>
        <w:ind w:firstLine="709"/>
        <w:jc w:val="both"/>
        <w:rPr>
          <w:rFonts w:eastAsia="PMingLiU"/>
          <w:b/>
          <w:sz w:val="28"/>
          <w:szCs w:val="28"/>
        </w:rPr>
      </w:pPr>
      <w:r w:rsidRPr="00D86366">
        <w:rPr>
          <w:rFonts w:eastAsia="PMingLiU"/>
          <w:b/>
          <w:sz w:val="28"/>
          <w:szCs w:val="28"/>
        </w:rPr>
        <w:t>Результаты тестирования</w:t>
      </w:r>
    </w:p>
    <w:p w:rsidR="00914C5E" w:rsidRPr="00914C5E" w:rsidRDefault="00914C5E" w:rsidP="00914C5E">
      <w:pPr>
        <w:spacing w:line="360" w:lineRule="auto"/>
        <w:ind w:firstLine="709"/>
        <w:rPr>
          <w:rFonts w:eastAsia="PMingLiU"/>
          <w:szCs w:val="28"/>
        </w:rPr>
      </w:pPr>
      <w:r w:rsidRPr="00914C5E">
        <w:rPr>
          <w:rStyle w:val="aff"/>
          <w:rFonts w:eastAsia="PMingLiU"/>
          <w:b w:val="0"/>
          <w:bCs w:val="0"/>
          <w:smallCaps w:val="0"/>
          <w:noProof/>
          <w:spacing w:val="0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472440</wp:posOffset>
            </wp:positionH>
            <wp:positionV relativeFrom="paragraph">
              <wp:posOffset>264160</wp:posOffset>
            </wp:positionV>
            <wp:extent cx="3390900" cy="933450"/>
            <wp:effectExtent l="0" t="0" r="0" b="0"/>
            <wp:wrapSquare wrapText="bothSides"/>
            <wp:docPr id="1" name="Рисунок 1" descr="C:\Users\Arthur\Pictures\Screenshots\Снимок экрана (1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hur\Pictures\Screenshots\Снимок экрана (18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PMingLiU"/>
          <w:szCs w:val="28"/>
        </w:rPr>
        <w:t xml:space="preserve">При запуске нужно ввести в программу длину пароля и нажать </w:t>
      </w:r>
      <w:r>
        <w:rPr>
          <w:rFonts w:eastAsia="PMingLiU"/>
          <w:szCs w:val="28"/>
          <w:lang w:val="en-US"/>
        </w:rPr>
        <w:t>ENTER</w:t>
      </w:r>
      <w:r w:rsidRPr="00914C5E">
        <w:rPr>
          <w:rFonts w:eastAsia="PMingLiU"/>
          <w:szCs w:val="28"/>
        </w:rPr>
        <w:t>…</w:t>
      </w:r>
    </w:p>
    <w:p w:rsidR="00914C5E" w:rsidRDefault="00914C5E" w:rsidP="00914C5E">
      <w:pPr>
        <w:spacing w:line="360" w:lineRule="auto"/>
        <w:jc w:val="both"/>
        <w:rPr>
          <w:rStyle w:val="aff"/>
          <w:rFonts w:eastAsia="PMingLiU"/>
          <w:b w:val="0"/>
          <w:bCs w:val="0"/>
          <w:smallCaps w:val="0"/>
          <w:spacing w:val="0"/>
          <w:szCs w:val="28"/>
        </w:rPr>
      </w:pPr>
    </w:p>
    <w:p w:rsidR="00914C5E" w:rsidRPr="00914C5E" w:rsidRDefault="00914C5E" w:rsidP="00914C5E">
      <w:pPr>
        <w:rPr>
          <w:rFonts w:eastAsia="PMingLiU"/>
          <w:szCs w:val="28"/>
        </w:rPr>
      </w:pPr>
    </w:p>
    <w:p w:rsidR="00914C5E" w:rsidRPr="00914C5E" w:rsidRDefault="00914C5E" w:rsidP="00914C5E">
      <w:pPr>
        <w:rPr>
          <w:rFonts w:eastAsia="PMingLiU"/>
          <w:szCs w:val="28"/>
        </w:rPr>
      </w:pPr>
    </w:p>
    <w:p w:rsidR="00914C5E" w:rsidRPr="00914C5E" w:rsidRDefault="00914C5E" w:rsidP="00914C5E">
      <w:pPr>
        <w:rPr>
          <w:rFonts w:eastAsia="PMingLiU"/>
          <w:szCs w:val="28"/>
        </w:rPr>
      </w:pPr>
    </w:p>
    <w:p w:rsidR="00914C5E" w:rsidRDefault="00914C5E" w:rsidP="00914C5E">
      <w:pPr>
        <w:rPr>
          <w:szCs w:val="28"/>
        </w:rPr>
      </w:pPr>
    </w:p>
    <w:p w:rsidR="00914C5E" w:rsidRPr="00914C5E" w:rsidRDefault="00914C5E" w:rsidP="00914C5E">
      <w:pPr>
        <w:tabs>
          <w:tab w:val="left" w:pos="1425"/>
        </w:tabs>
        <w:rPr>
          <w:szCs w:val="28"/>
        </w:rPr>
      </w:pPr>
      <w:r w:rsidRPr="00914C5E">
        <w:rPr>
          <w:rStyle w:val="aff"/>
          <w:rFonts w:eastAsia="PMingLiU"/>
          <w:b w:val="0"/>
          <w:bCs w:val="0"/>
          <w:smallCaps w:val="0"/>
          <w:noProof/>
          <w:spacing w:val="0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352425</wp:posOffset>
            </wp:positionV>
            <wp:extent cx="6486525" cy="519417"/>
            <wp:effectExtent l="0" t="0" r="0" b="0"/>
            <wp:wrapSquare wrapText="bothSides"/>
            <wp:docPr id="2" name="Рисунок 2" descr="C:\Users\Arthur\Pictures\Screenshots\Снимок экрана (1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hur\Pictures\Screenshots\Снимок экрана (18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51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8"/>
        </w:rPr>
        <w:t xml:space="preserve">            …после чего программа выдаст строку (пароль) указанной длины</w:t>
      </w:r>
    </w:p>
    <w:sectPr w:rsidR="00914C5E" w:rsidRPr="00914C5E" w:rsidSect="00255CEE">
      <w:headerReference w:type="default" r:id="rId10"/>
      <w:footerReference w:type="default" r:id="rId11"/>
      <w:pgSz w:w="11906" w:h="16838"/>
      <w:pgMar w:top="1134" w:right="991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6B9" w:rsidRDefault="00AA36B9" w:rsidP="0098338E">
      <w:r>
        <w:separator/>
      </w:r>
    </w:p>
  </w:endnote>
  <w:endnote w:type="continuationSeparator" w:id="0">
    <w:p w:rsidR="00AA36B9" w:rsidRDefault="00AA36B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AD1A28">
      <w:rPr>
        <w:noProof/>
      </w:rPr>
      <w:t>3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6B9" w:rsidRDefault="00AA36B9" w:rsidP="0098338E">
      <w:r>
        <w:separator/>
      </w:r>
    </w:p>
  </w:footnote>
  <w:footnote w:type="continuationSeparator" w:id="0">
    <w:p w:rsidR="00AA36B9" w:rsidRDefault="00AA36B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384"/>
    <w:rsid w:val="0000124D"/>
    <w:rsid w:val="00002545"/>
    <w:rsid w:val="0000316A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5CEE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436F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6384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772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5F6FCD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2CF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4C5E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36B9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A28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DAB90A7"/>
  <w15:chartTrackingRefBased/>
  <w15:docId w15:val="{4CA12B83-818A-4D05-AFA4-DC83F035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hur\Documents\&#1053;&#1072;&#1089;&#1090;&#1088;&#1072;&#1080;&#1074;&#1072;&#1077;&#1084;&#1099;&#1077;%20&#1096;&#1072;&#1073;&#1083;&#1086;&#1085;&#1099;%20Office\&#1064;&#1072;&#1073;&#1083;&#1086;&#1085;%20(&#1055;&#1088;&#1086;&#1075;.-&#1077;)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ADEC5-7689-440B-B496-B4FDA4B50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(Прог.-е).dotm</Template>
  <TotalTime>18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Arthur Nersisyan</dc:creator>
  <cp:keywords/>
  <cp:lastModifiedBy>Arthur Nersisyan</cp:lastModifiedBy>
  <cp:revision>4</cp:revision>
  <cp:lastPrinted>2015-07-17T09:06:00Z</cp:lastPrinted>
  <dcterms:created xsi:type="dcterms:W3CDTF">2017-03-25T21:30:00Z</dcterms:created>
  <dcterms:modified xsi:type="dcterms:W3CDTF">2017-03-25T21:52:00Z</dcterms:modified>
</cp:coreProperties>
</file>